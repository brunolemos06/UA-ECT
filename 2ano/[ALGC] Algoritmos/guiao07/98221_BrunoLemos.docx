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7FDA" w14:textId="74C8B14D" w:rsidR="00912EC8" w:rsidRDefault="00F94278" w:rsidP="00E46159">
      <w:pPr>
        <w:pStyle w:val="TtulodoCaptulo"/>
      </w:pPr>
      <w:r>
        <w:t>P</w:t>
      </w:r>
      <w:r w:rsidR="00912EC8" w:rsidRPr="00B535DB">
        <w:t xml:space="preserve">Aula </w:t>
      </w:r>
      <w:r w:rsidR="007810EB">
        <w:t>7</w:t>
      </w:r>
      <w:r w:rsidR="00912EC8" w:rsidRPr="00B535DB">
        <w:t xml:space="preserve"> - Análise da Complexidade de Algoritmos Recursivos</w:t>
      </w:r>
    </w:p>
    <w:p w14:paraId="53F604F2" w14:textId="519451F4" w:rsidR="00912EC8" w:rsidRPr="00912EC8" w:rsidRDefault="00912EC8" w:rsidP="00912EC8">
      <w:pPr>
        <w:spacing w:after="240"/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44313697" w14:textId="09AAD057" w:rsidR="00666293" w:rsidRDefault="00613F61" w:rsidP="00666293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>Considere a</w:t>
      </w:r>
      <w:r w:rsidR="00666293">
        <w:rPr>
          <w:lang w:val="pt-PT"/>
        </w:rPr>
        <w:t xml:space="preserve"> seguinte relação de recorrência:</w:t>
      </w:r>
    </w:p>
    <w:p w14:paraId="3C42A4FF" w14:textId="77777777" w:rsidR="00726FF1" w:rsidRDefault="00726FF1" w:rsidP="00666293">
      <w:pPr>
        <w:tabs>
          <w:tab w:val="left" w:pos="284"/>
        </w:tabs>
        <w:ind w:left="284"/>
        <w:rPr>
          <w:lang w:val="pt-PT"/>
        </w:rPr>
      </w:pPr>
    </w:p>
    <w:p w14:paraId="586C2ACF" w14:textId="195BF60B" w:rsidR="00912EC8" w:rsidRPr="00181F80" w:rsidRDefault="00613F61" w:rsidP="00613F61">
      <w:pPr>
        <w:pStyle w:val="ExercciosCharCharCharCharCharChar"/>
        <w:ind w:left="720" w:hanging="720"/>
      </w:pPr>
      <m:oMathPara>
        <m:oMath>
          <m:r>
            <m:rPr>
              <m:nor/>
            </m:rP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  </m:t>
          </m:r>
          <m:r>
            <m:rPr>
              <m:nor/>
            </m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m:t>1 ,  se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 xml:space="preserve"> 0  ou 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 xml:space="preserve"> ou 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n-1)+</m:t>
                  </m:r>
                  <m:r>
                    <m:rPr>
                      <m:nor/>
                    </m:rPr>
                    <m:t>F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n-2)+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n-3</m:t>
                      </m:r>
                    </m:sup>
                    <m:e>
                      <m:r>
                        <m:rPr>
                          <m:nor/>
                        </m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×</m:t>
                      </m:r>
                      <m:r>
                        <m:rPr>
                          <m:nor/>
                        </m:rPr>
                        <m:t xml:space="preserve">F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n-3-k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nor/>
                        </m:rPr>
                        <m:t xml:space="preserve"> ,  se n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&gt;</m:t>
                      </m:r>
                      <m:r>
                        <m:rPr>
                          <m:nor/>
                        </m:rPr>
                        <m:t xml:space="preserve"> 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</m:e>
              </m:eqArr>
            </m:e>
          </m:d>
        </m:oMath>
      </m:oMathPara>
    </w:p>
    <w:p w14:paraId="42BEE036" w14:textId="550AB3D7" w:rsidR="00181F80" w:rsidRPr="00181F80" w:rsidRDefault="00181F80" w:rsidP="00E67188">
      <w:pPr>
        <w:pStyle w:val="ExercciosCharCharCharCharCharChar"/>
        <w:spacing w:before="240"/>
        <w:rPr>
          <w:sz w:val="32"/>
          <w:szCs w:val="32"/>
        </w:rPr>
      </w:pPr>
      <w:r w:rsidRPr="00181F80">
        <w:rPr>
          <w:sz w:val="28"/>
          <w:szCs w:val="28"/>
        </w:rPr>
        <w:t>Função Recursiva</w:t>
      </w:r>
    </w:p>
    <w:p w14:paraId="262368D2" w14:textId="690037B1" w:rsidR="00E57483" w:rsidRPr="00FF66CA" w:rsidRDefault="00E57483" w:rsidP="00283216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 w:rsidRPr="00E57483">
        <w:rPr>
          <w:b/>
          <w:bCs/>
          <w:lang w:val="pt-PT"/>
        </w:rPr>
        <w:t>função recursiva</w:t>
      </w:r>
      <w:r w:rsidR="00283216">
        <w:rPr>
          <w:b/>
          <w:bCs/>
          <w:lang w:val="pt-PT"/>
        </w:rPr>
        <w:t xml:space="preserve"> </w:t>
      </w:r>
      <w:r>
        <w:rPr>
          <w:lang w:val="pt-PT"/>
        </w:rPr>
        <w:t xml:space="preserve">que use diretamente a relação de recorrência acima, </w:t>
      </w:r>
      <w:r w:rsidRPr="00E57483"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 w14:paraId="47DEFFE5" w14:textId="1EC2707D" w:rsidR="00E57483" w:rsidRDefault="00726FF1" w:rsidP="00283216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 xml:space="preserve">Construa um programa para executar </w:t>
      </w:r>
      <w:r w:rsidR="007F2DB3">
        <w:rPr>
          <w:lang w:val="pt-PT"/>
        </w:rPr>
        <w:t>ess</w:t>
      </w:r>
      <w:r w:rsidRPr="00FF66CA">
        <w:rPr>
          <w:lang w:val="pt-PT"/>
        </w:rPr>
        <w:t xml:space="preserve">a função 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e </w:t>
      </w:r>
      <w:r w:rsidR="00E57483">
        <w:rPr>
          <w:lang w:val="pt-PT"/>
        </w:rPr>
        <w:t xml:space="preserve">que permita </w:t>
      </w:r>
      <w:r w:rsidR="00E57483" w:rsidRPr="00E57483">
        <w:rPr>
          <w:b/>
          <w:bCs/>
          <w:lang w:val="pt-PT"/>
        </w:rPr>
        <w:t xml:space="preserve">contar o número </w:t>
      </w:r>
      <w:r w:rsidR="00687B57">
        <w:rPr>
          <w:b/>
          <w:bCs/>
          <w:lang w:val="pt-PT"/>
        </w:rPr>
        <w:t xml:space="preserve">total </w:t>
      </w:r>
      <w:r w:rsidR="00E57483" w:rsidRPr="00E57483">
        <w:rPr>
          <w:b/>
          <w:bCs/>
          <w:lang w:val="pt-PT"/>
        </w:rPr>
        <w:t>de multiplicações efetuadas</w:t>
      </w:r>
      <w:r w:rsidR="00E57483">
        <w:rPr>
          <w:lang w:val="pt-PT"/>
        </w:rPr>
        <w:t xml:space="preserve"> para cada valor de n.</w:t>
      </w:r>
    </w:p>
    <w:p w14:paraId="40D8FC62" w14:textId="048E4EEA" w:rsidR="00283216" w:rsidRDefault="00283216" w:rsidP="00345016">
      <w:pPr>
        <w:pStyle w:val="PargrafodaLista"/>
        <w:numPr>
          <w:ilvl w:val="0"/>
          <w:numId w:val="22"/>
        </w:numPr>
        <w:tabs>
          <w:tab w:val="left" w:pos="284"/>
        </w:tabs>
        <w:spacing w:after="36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a </w:t>
      </w:r>
      <w:r w:rsidR="00345016">
        <w:rPr>
          <w:b/>
          <w:bCs/>
          <w:lang w:val="pt-PT"/>
        </w:rPr>
        <w:t xml:space="preserve">as primeiras colunas </w:t>
      </w:r>
      <w:r w:rsidRPr="00706992">
        <w:rPr>
          <w:b/>
          <w:bCs/>
          <w:lang w:val="pt-PT"/>
        </w:rPr>
        <w:t>tabela seguinte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 w:rsidR="00345016">
        <w:rPr>
          <w:lang w:val="pt-PT"/>
        </w:rPr>
        <w:t xml:space="preserve">recursiva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568"/>
        <w:gridCol w:w="1349"/>
        <w:gridCol w:w="1717"/>
        <w:gridCol w:w="1594"/>
      </w:tblGrid>
      <w:tr w:rsidR="002403BC" w:rsidRPr="00B837AF" w14:paraId="77EDCED4" w14:textId="77777777" w:rsidTr="00AA5929">
        <w:trPr>
          <w:trHeight w:val="638"/>
          <w:jc w:val="center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937943" w14:textId="77777777" w:rsidR="002403BC" w:rsidRPr="00B837AF" w:rsidRDefault="002403BC" w:rsidP="00052801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568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29FD1E9" w14:textId="3B533E98" w:rsidR="002403BC" w:rsidRPr="00B837AF" w:rsidRDefault="007F2DB3" w:rsidP="00052801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</w:t>
            </w:r>
            <w:r w:rsidR="002403BC">
              <w:rPr>
                <w:b/>
                <w:sz w:val="20"/>
                <w:lang w:val="pt-PT"/>
              </w:rPr>
              <w:t>(n) – Versão Recursiva</w:t>
            </w:r>
          </w:p>
        </w:tc>
        <w:tc>
          <w:tcPr>
            <w:tcW w:w="134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44B7ED" w14:textId="1265489C" w:rsidR="002403BC" w:rsidRPr="00B837AF" w:rsidRDefault="002403BC" w:rsidP="00052801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Multiplicações</w:t>
            </w:r>
          </w:p>
        </w:tc>
        <w:tc>
          <w:tcPr>
            <w:tcW w:w="1717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F50E898" w14:textId="2C1D4168" w:rsidR="002403BC" w:rsidRPr="00B837AF" w:rsidRDefault="007F2DB3" w:rsidP="00052801">
            <w:pPr>
              <w:jc w:val="center"/>
              <w:rPr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</w:t>
            </w:r>
            <w:r w:rsidR="002403BC">
              <w:rPr>
                <w:b/>
                <w:sz w:val="20"/>
                <w:lang w:val="pt-PT"/>
              </w:rPr>
              <w:t>(n) – Versão de Programação Dinâmica</w:t>
            </w:r>
          </w:p>
        </w:tc>
        <w:tc>
          <w:tcPr>
            <w:tcW w:w="159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5" w14:textId="22244781" w:rsidR="002403BC" w:rsidRPr="00B837AF" w:rsidRDefault="002403BC" w:rsidP="00052801">
            <w:pPr>
              <w:jc w:val="center"/>
              <w:rPr>
                <w:b/>
                <w:sz w:val="20"/>
                <w:lang w:val="pt-PT"/>
              </w:rPr>
            </w:pPr>
            <w:r w:rsidRPr="00B837AF">
              <w:rPr>
                <w:b/>
                <w:sz w:val="20"/>
                <w:lang w:val="pt-PT"/>
              </w:rPr>
              <w:t xml:space="preserve">Nº de </w:t>
            </w:r>
            <w:r>
              <w:rPr>
                <w:b/>
                <w:sz w:val="20"/>
                <w:lang w:val="pt-PT"/>
              </w:rPr>
              <w:t>Multiplicações</w:t>
            </w:r>
          </w:p>
        </w:tc>
      </w:tr>
      <w:tr w:rsidR="00AA5929" w:rsidRPr="00B837AF" w14:paraId="7DDC3BF1" w14:textId="77777777" w:rsidTr="00AA5929">
        <w:trPr>
          <w:trHeight w:val="268"/>
          <w:jc w:val="center"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79248A81" w14:textId="7777777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68" w:type="dxa"/>
            <w:tcBorders>
              <w:top w:val="single" w:sz="8" w:space="0" w:color="auto"/>
            </w:tcBorders>
            <w:shd w:val="clear" w:color="auto" w:fill="auto"/>
          </w:tcPr>
          <w:p w14:paraId="09E281DC" w14:textId="189B1243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</w:t>
            </w:r>
          </w:p>
        </w:tc>
        <w:tc>
          <w:tcPr>
            <w:tcW w:w="1349" w:type="dxa"/>
            <w:tcBorders>
              <w:top w:val="single" w:sz="8" w:space="0" w:color="auto"/>
            </w:tcBorders>
            <w:shd w:val="clear" w:color="auto" w:fill="auto"/>
          </w:tcPr>
          <w:p w14:paraId="519C864D" w14:textId="06320C7A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0</w:t>
            </w:r>
          </w:p>
        </w:tc>
        <w:tc>
          <w:tcPr>
            <w:tcW w:w="1717" w:type="dxa"/>
            <w:tcBorders>
              <w:top w:val="single" w:sz="8" w:space="0" w:color="auto"/>
            </w:tcBorders>
            <w:shd w:val="clear" w:color="auto" w:fill="auto"/>
          </w:tcPr>
          <w:p w14:paraId="7CD90658" w14:textId="49155972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</w:t>
            </w:r>
          </w:p>
        </w:tc>
        <w:tc>
          <w:tcPr>
            <w:tcW w:w="1594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2CD55E06" w14:textId="53153BEF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0</w:t>
            </w:r>
          </w:p>
        </w:tc>
      </w:tr>
      <w:tr w:rsidR="00AA5929" w:rsidRPr="00B837AF" w14:paraId="60A5AA64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auto"/>
          </w:tcPr>
          <w:p w14:paraId="04F48617" w14:textId="7777777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68" w:type="dxa"/>
            <w:shd w:val="clear" w:color="auto" w:fill="auto"/>
          </w:tcPr>
          <w:p w14:paraId="33C8C572" w14:textId="0D79BAC2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</w:t>
            </w:r>
          </w:p>
        </w:tc>
        <w:tc>
          <w:tcPr>
            <w:tcW w:w="1349" w:type="dxa"/>
            <w:shd w:val="clear" w:color="auto" w:fill="auto"/>
          </w:tcPr>
          <w:p w14:paraId="384B7CE2" w14:textId="70A931A3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14:paraId="4302B51B" w14:textId="25E2370C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</w:t>
            </w:r>
          </w:p>
        </w:tc>
        <w:tc>
          <w:tcPr>
            <w:tcW w:w="1594" w:type="dxa"/>
            <w:tcBorders>
              <w:right w:val="single" w:sz="8" w:space="0" w:color="auto"/>
            </w:tcBorders>
            <w:shd w:val="clear" w:color="auto" w:fill="auto"/>
          </w:tcPr>
          <w:p w14:paraId="59EA9FD4" w14:textId="72669282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0</w:t>
            </w:r>
          </w:p>
        </w:tc>
      </w:tr>
      <w:tr w:rsidR="00AA5929" w:rsidRPr="00B837AF" w14:paraId="3F023379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auto"/>
          </w:tcPr>
          <w:p w14:paraId="4E8697A4" w14:textId="77777777" w:rsidR="00AA5929" w:rsidRPr="00B837AF" w:rsidRDefault="00AA5929" w:rsidP="00AA5929">
            <w:pPr>
              <w:jc w:val="center"/>
              <w:rPr>
                <w:lang w:val="pt-PT"/>
              </w:rPr>
            </w:pPr>
            <w:r w:rsidRPr="00B837AF">
              <w:rPr>
                <w:lang w:val="pt-PT"/>
              </w:rPr>
              <w:t>2</w:t>
            </w:r>
          </w:p>
        </w:tc>
        <w:tc>
          <w:tcPr>
            <w:tcW w:w="1568" w:type="dxa"/>
            <w:shd w:val="clear" w:color="auto" w:fill="auto"/>
          </w:tcPr>
          <w:p w14:paraId="1C745C33" w14:textId="65FF779F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</w:t>
            </w:r>
          </w:p>
        </w:tc>
        <w:tc>
          <w:tcPr>
            <w:tcW w:w="1349" w:type="dxa"/>
            <w:shd w:val="clear" w:color="auto" w:fill="auto"/>
          </w:tcPr>
          <w:p w14:paraId="3701E067" w14:textId="640F8C8C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0</w:t>
            </w:r>
          </w:p>
        </w:tc>
        <w:tc>
          <w:tcPr>
            <w:tcW w:w="1717" w:type="dxa"/>
            <w:shd w:val="clear" w:color="auto" w:fill="auto"/>
          </w:tcPr>
          <w:p w14:paraId="5E0A9B05" w14:textId="438FB27F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</w:t>
            </w:r>
          </w:p>
        </w:tc>
        <w:tc>
          <w:tcPr>
            <w:tcW w:w="1594" w:type="dxa"/>
            <w:tcBorders>
              <w:right w:val="single" w:sz="8" w:space="0" w:color="auto"/>
            </w:tcBorders>
            <w:shd w:val="clear" w:color="auto" w:fill="auto"/>
          </w:tcPr>
          <w:p w14:paraId="57E9F338" w14:textId="7ABF9198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0</w:t>
            </w:r>
          </w:p>
        </w:tc>
      </w:tr>
      <w:tr w:rsidR="00AA5929" w:rsidRPr="00B837AF" w14:paraId="4CDC755E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auto"/>
          </w:tcPr>
          <w:p w14:paraId="527D76E2" w14:textId="7777777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568" w:type="dxa"/>
            <w:shd w:val="clear" w:color="auto" w:fill="auto"/>
          </w:tcPr>
          <w:p w14:paraId="32469258" w14:textId="64155C49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</w:t>
            </w:r>
          </w:p>
        </w:tc>
        <w:tc>
          <w:tcPr>
            <w:tcW w:w="1349" w:type="dxa"/>
            <w:shd w:val="clear" w:color="auto" w:fill="auto"/>
          </w:tcPr>
          <w:p w14:paraId="5869166E" w14:textId="22415DCB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</w:t>
            </w:r>
          </w:p>
        </w:tc>
        <w:tc>
          <w:tcPr>
            <w:tcW w:w="1717" w:type="dxa"/>
            <w:shd w:val="clear" w:color="auto" w:fill="auto"/>
          </w:tcPr>
          <w:p w14:paraId="528E5958" w14:textId="40B80C0A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</w:t>
            </w:r>
          </w:p>
        </w:tc>
        <w:tc>
          <w:tcPr>
            <w:tcW w:w="1594" w:type="dxa"/>
            <w:tcBorders>
              <w:right w:val="single" w:sz="8" w:space="0" w:color="auto"/>
            </w:tcBorders>
            <w:shd w:val="clear" w:color="auto" w:fill="auto"/>
          </w:tcPr>
          <w:p w14:paraId="3A066793" w14:textId="6FB2A68F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</w:t>
            </w:r>
          </w:p>
        </w:tc>
      </w:tr>
      <w:tr w:rsidR="00AA5929" w:rsidRPr="00B837AF" w14:paraId="3E49F86E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auto"/>
          </w:tcPr>
          <w:p w14:paraId="408F6CDE" w14:textId="7777777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68" w:type="dxa"/>
            <w:shd w:val="clear" w:color="auto" w:fill="auto"/>
          </w:tcPr>
          <w:p w14:paraId="595052B2" w14:textId="7BD611C6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6</w:t>
            </w:r>
          </w:p>
        </w:tc>
        <w:tc>
          <w:tcPr>
            <w:tcW w:w="1349" w:type="dxa"/>
            <w:shd w:val="clear" w:color="auto" w:fill="auto"/>
          </w:tcPr>
          <w:p w14:paraId="79814C87" w14:textId="33ACAE5E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</w:t>
            </w:r>
          </w:p>
        </w:tc>
        <w:tc>
          <w:tcPr>
            <w:tcW w:w="1717" w:type="dxa"/>
            <w:shd w:val="clear" w:color="auto" w:fill="auto"/>
          </w:tcPr>
          <w:p w14:paraId="7061DD63" w14:textId="02AA0DB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6</w:t>
            </w:r>
          </w:p>
        </w:tc>
        <w:tc>
          <w:tcPr>
            <w:tcW w:w="1594" w:type="dxa"/>
            <w:tcBorders>
              <w:right w:val="single" w:sz="8" w:space="0" w:color="auto"/>
            </w:tcBorders>
            <w:shd w:val="clear" w:color="auto" w:fill="auto"/>
          </w:tcPr>
          <w:p w14:paraId="75771307" w14:textId="50DCD67C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</w:t>
            </w:r>
          </w:p>
        </w:tc>
      </w:tr>
      <w:tr w:rsidR="00AA5929" w:rsidRPr="00B837AF" w14:paraId="4F9E63BE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auto"/>
          </w:tcPr>
          <w:p w14:paraId="36CC5DFE" w14:textId="7777777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568" w:type="dxa"/>
            <w:shd w:val="clear" w:color="auto" w:fill="auto"/>
          </w:tcPr>
          <w:p w14:paraId="593E9E6E" w14:textId="45A3691D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12</w:t>
            </w:r>
          </w:p>
        </w:tc>
        <w:tc>
          <w:tcPr>
            <w:tcW w:w="1349" w:type="dxa"/>
            <w:shd w:val="clear" w:color="auto" w:fill="auto"/>
          </w:tcPr>
          <w:p w14:paraId="5250D4E6" w14:textId="431D24F2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7</w:t>
            </w:r>
          </w:p>
        </w:tc>
        <w:tc>
          <w:tcPr>
            <w:tcW w:w="1717" w:type="dxa"/>
            <w:shd w:val="clear" w:color="auto" w:fill="auto"/>
          </w:tcPr>
          <w:p w14:paraId="02046DD3" w14:textId="501F36D9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12</w:t>
            </w:r>
          </w:p>
        </w:tc>
        <w:tc>
          <w:tcPr>
            <w:tcW w:w="1594" w:type="dxa"/>
            <w:tcBorders>
              <w:right w:val="single" w:sz="8" w:space="0" w:color="auto"/>
            </w:tcBorders>
            <w:shd w:val="clear" w:color="auto" w:fill="auto"/>
          </w:tcPr>
          <w:p w14:paraId="7EF5EB33" w14:textId="588801FD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6</w:t>
            </w:r>
          </w:p>
        </w:tc>
      </w:tr>
      <w:tr w:rsidR="00AA5929" w:rsidRPr="00B837AF" w14:paraId="41CDD0C2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</w:tcBorders>
            <w:shd w:val="clear" w:color="auto" w:fill="auto"/>
          </w:tcPr>
          <w:p w14:paraId="0A655F72" w14:textId="7777777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68" w:type="dxa"/>
            <w:shd w:val="clear" w:color="auto" w:fill="auto"/>
          </w:tcPr>
          <w:p w14:paraId="6E0B4FB5" w14:textId="2611B5A1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26</w:t>
            </w:r>
          </w:p>
        </w:tc>
        <w:tc>
          <w:tcPr>
            <w:tcW w:w="1349" w:type="dxa"/>
            <w:shd w:val="clear" w:color="auto" w:fill="auto"/>
          </w:tcPr>
          <w:p w14:paraId="42FDD4E8" w14:textId="74C13AF9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16</w:t>
            </w:r>
          </w:p>
        </w:tc>
        <w:tc>
          <w:tcPr>
            <w:tcW w:w="1717" w:type="dxa"/>
            <w:shd w:val="clear" w:color="auto" w:fill="auto"/>
          </w:tcPr>
          <w:p w14:paraId="1EDD8F64" w14:textId="34004A29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26</w:t>
            </w:r>
          </w:p>
        </w:tc>
        <w:tc>
          <w:tcPr>
            <w:tcW w:w="1594" w:type="dxa"/>
            <w:tcBorders>
              <w:right w:val="single" w:sz="8" w:space="0" w:color="auto"/>
            </w:tcBorders>
            <w:shd w:val="clear" w:color="auto" w:fill="auto"/>
          </w:tcPr>
          <w:p w14:paraId="34D2B144" w14:textId="0A29C95C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10</w:t>
            </w:r>
          </w:p>
        </w:tc>
      </w:tr>
      <w:tr w:rsidR="00AA5929" w:rsidRPr="00B837AF" w14:paraId="391827DA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FCE792C" w14:textId="7777777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7F0B4687" w14:textId="70A336F1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57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6E9D9610" w14:textId="001E8653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36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2E92C8BE" w14:textId="2E13BE99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57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2BEE46" w14:textId="4683C003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15</w:t>
            </w:r>
          </w:p>
        </w:tc>
      </w:tr>
      <w:tr w:rsidR="00AA5929" w:rsidRPr="00B837AF" w14:paraId="3B76AC2C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EBDB221" w14:textId="77777777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7E679751" w14:textId="7F051046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125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6724FE07" w14:textId="4769FF71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80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11323946" w14:textId="48796F69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125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CBE707" w14:textId="75B3F56B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21</w:t>
            </w:r>
          </w:p>
        </w:tc>
      </w:tr>
      <w:tr w:rsidR="00AA5929" w:rsidRPr="00B837AF" w14:paraId="02F32984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2B7F7A3" w14:textId="77777777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76A41861" w14:textId="004E495E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279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10483E39" w14:textId="13DB07C1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177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3E87C349" w14:textId="54C53095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279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5B924B" w14:textId="2BE5AA2F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28</w:t>
            </w:r>
          </w:p>
        </w:tc>
      </w:tr>
      <w:tr w:rsidR="00AA5929" w:rsidRPr="00B837AF" w14:paraId="6B3172E6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58C5F88" w14:textId="77777777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3539AF30" w14:textId="5661390B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630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0102998F" w14:textId="24BE8FB0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391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5BC9C39C" w14:textId="3D9B18C5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630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622E82" w14:textId="02122280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36</w:t>
            </w:r>
          </w:p>
        </w:tc>
      </w:tr>
      <w:tr w:rsidR="00AA5929" w:rsidRPr="00B837AF" w14:paraId="1CA9842A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311D278" w14:textId="77777777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3DC43B9B" w14:textId="6AD6470B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1433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2C2F865F" w14:textId="0CC22F51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863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3642B4EB" w14:textId="109DED5B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1433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235D02" w14:textId="15A765A3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45</w:t>
            </w:r>
          </w:p>
        </w:tc>
      </w:tr>
      <w:tr w:rsidR="00AA5929" w:rsidRPr="00B837AF" w14:paraId="184E237F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3FFDAD" w14:textId="77777777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67F39516" w14:textId="39705660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3285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06AB5286" w14:textId="51F2E18A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1904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758996DF" w14:textId="6DC3399E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3285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6DF20E" w14:textId="758659AE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55</w:t>
            </w:r>
          </w:p>
        </w:tc>
      </w:tr>
      <w:tr w:rsidR="00AA5929" w:rsidRPr="00B837AF" w14:paraId="42AB81BE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8B46B59" w14:textId="77777777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0C86EF41" w14:textId="25AE7193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7584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2F9553C0" w14:textId="3E2B6F02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4200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0EBABD00" w14:textId="234E70E0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7584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F17115" w14:textId="134D105A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66</w:t>
            </w:r>
          </w:p>
        </w:tc>
      </w:tr>
      <w:tr w:rsidR="00AA5929" w:rsidRPr="00B837AF" w14:paraId="0C23800F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535E25A" w14:textId="7ABD1042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7F394705" w14:textId="3047DFEE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17611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53669116" w14:textId="0E791168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9264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20D8E604" w14:textId="559D8BE9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17611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FCE5F2" w14:textId="180D4E4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78</w:t>
            </w:r>
          </w:p>
        </w:tc>
      </w:tr>
      <w:tr w:rsidR="00AA5929" w:rsidRPr="00B837AF" w14:paraId="2242D7C8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9FE4DC2" w14:textId="3096B020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1BF9E5EB" w14:textId="50668AE5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41109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5CF62510" w14:textId="5180AB18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20433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69F8B598" w14:textId="5030A57D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41109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5B7FCF" w14:textId="75498A38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91</w:t>
            </w:r>
          </w:p>
        </w:tc>
      </w:tr>
      <w:tr w:rsidR="00AA5929" w:rsidRPr="00B837AF" w14:paraId="39DBA917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88851A6" w14:textId="0931979C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00B1396E" w14:textId="08EB6071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96416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29F4E88F" w14:textId="21487012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45067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338A8740" w14:textId="7300216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96416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73644C" w14:textId="670E557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105</w:t>
            </w:r>
          </w:p>
        </w:tc>
      </w:tr>
      <w:tr w:rsidR="00AA5929" w:rsidRPr="00B837AF" w14:paraId="0B73045F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96C085B" w14:textId="50DAE79A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508972AF" w14:textId="48DF7C15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227088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4401856E" w14:textId="2BF1A98C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99399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0968AF58" w14:textId="7102283D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227088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1B8968" w14:textId="7ACE97D4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120</w:t>
            </w:r>
          </w:p>
        </w:tc>
      </w:tr>
      <w:tr w:rsidR="00AA5929" w:rsidRPr="00B837AF" w14:paraId="5089089B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4ECEDA0" w14:textId="41769EA9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0064EE64" w14:textId="40A811D6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536896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3B1A2EF2" w14:textId="62A3A0F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219232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7687D1BA" w14:textId="3A6314CC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536896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85D6AA" w14:textId="0621B3A0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136</w:t>
            </w:r>
          </w:p>
        </w:tc>
      </w:tr>
      <w:tr w:rsidR="00AA5929" w:rsidRPr="00B837AF" w14:paraId="636D2C6D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465AE3B" w14:textId="7DDD314B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2BD9E7CC" w14:textId="0AC1214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1273763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619E5932" w14:textId="55F4A89C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483532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12D0B613" w14:textId="25F55E50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1273763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E5A162" w14:textId="512FDD48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153</w:t>
            </w:r>
          </w:p>
        </w:tc>
      </w:tr>
      <w:tr w:rsidR="00AA5929" w:rsidRPr="00B837AF" w14:paraId="057BCD5F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33B5BC9" w14:textId="16D12770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473D2B00" w14:textId="2E264ECD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3031485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10A777F1" w14:textId="3448F22B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1066464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03B12355" w14:textId="6D7F1B62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3031485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A531FF" w14:textId="404A6E8B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171</w:t>
            </w:r>
          </w:p>
        </w:tc>
      </w:tr>
      <w:tr w:rsidR="00AA5929" w:rsidRPr="00B837AF" w14:paraId="64B840D2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F3BF874" w14:textId="4261C5DC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4AB74CB6" w14:textId="0EA9D62F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7235573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7506C266" w14:textId="027FB2BA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2352161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1F5CAC8E" w14:textId="77F83015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7235573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5493D6" w14:textId="07597D69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190</w:t>
            </w:r>
          </w:p>
        </w:tc>
      </w:tr>
      <w:tr w:rsidR="00AA5929" w:rsidRPr="00B837AF" w14:paraId="2AE8E4ED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5CB8078" w14:textId="119C1269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4B0C66D1" w14:textId="248A7608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17315668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35D136FE" w14:textId="0F2CDF38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5187855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36378AA9" w14:textId="477C120E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17315668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CF4DD0" w14:textId="7DCD6B1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210</w:t>
            </w:r>
          </w:p>
        </w:tc>
      </w:tr>
      <w:tr w:rsidR="00AA5929" w:rsidRPr="00B837AF" w14:paraId="7092BBCC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E7BBCB" w14:textId="277C5DCC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0B1C35F0" w14:textId="6EDEEA25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41539777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544DEDD6" w14:textId="4C92408C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11442175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4CAA06AE" w14:textId="21C329FB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41539777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CF162E" w14:textId="572E43F8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231</w:t>
            </w:r>
          </w:p>
        </w:tc>
      </w:tr>
      <w:tr w:rsidR="00AA5929" w:rsidRPr="00B837AF" w14:paraId="6E6CA893" w14:textId="77777777" w:rsidTr="00AA5929">
        <w:trPr>
          <w:trHeight w:val="268"/>
          <w:jc w:val="center"/>
        </w:trPr>
        <w:tc>
          <w:tcPr>
            <w:tcW w:w="630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513BE34" w14:textId="1EE52E70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shd w:val="clear" w:color="auto" w:fill="auto"/>
          </w:tcPr>
          <w:p w14:paraId="21749D2B" w14:textId="78C9741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99877435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auto"/>
          </w:tcPr>
          <w:p w14:paraId="11BE5104" w14:textId="24F26D5E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25236512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</w:tcPr>
          <w:p w14:paraId="4D36CA7D" w14:textId="035A74B0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99877435</w:t>
            </w:r>
          </w:p>
        </w:tc>
        <w:tc>
          <w:tcPr>
            <w:tcW w:w="159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02F48D" w14:textId="403B26A1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253</w:t>
            </w:r>
          </w:p>
        </w:tc>
      </w:tr>
      <w:tr w:rsidR="00AA5929" w:rsidRPr="00B837AF" w14:paraId="3BA6AA13" w14:textId="77777777" w:rsidTr="00AA5929">
        <w:trPr>
          <w:trHeight w:val="55"/>
          <w:jc w:val="center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48F47852" w14:textId="04F72874" w:rsidR="00AA5929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56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65B8B675" w14:textId="637790DD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240645375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A3C8A15" w14:textId="3845CC26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55660880</w:t>
            </w:r>
          </w:p>
        </w:tc>
        <w:tc>
          <w:tcPr>
            <w:tcW w:w="1717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7F8A30D3" w14:textId="68B5A997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240645375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00FC0" w14:textId="1C37F341" w:rsidR="00AA5929" w:rsidRPr="00B837AF" w:rsidRDefault="00AA5929" w:rsidP="00AA5929">
            <w:pPr>
              <w:jc w:val="center"/>
              <w:rPr>
                <w:lang w:val="pt-PT"/>
              </w:rPr>
            </w:pPr>
            <w:r>
              <w:rPr>
                <w:lang w:val="pt-PT" w:eastAsia="pt-PT"/>
              </w:rPr>
              <w:t>276</w:t>
            </w:r>
          </w:p>
        </w:tc>
      </w:tr>
    </w:tbl>
    <w:p w14:paraId="575A198F" w14:textId="77777777" w:rsidR="008C7AD7" w:rsidRPr="00345016" w:rsidRDefault="008C7AD7" w:rsidP="002403BC">
      <w:pPr>
        <w:tabs>
          <w:tab w:val="left" w:pos="284"/>
        </w:tabs>
        <w:spacing w:after="120"/>
        <w:rPr>
          <w:sz w:val="12"/>
          <w:szCs w:val="8"/>
          <w:lang w:val="pt-PT"/>
        </w:rPr>
      </w:pPr>
    </w:p>
    <w:p w14:paraId="5F57203B" w14:textId="2E66E401" w:rsidR="00283216" w:rsidRDefault="00283216" w:rsidP="00283216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lastRenderedPageBreak/>
        <w:t xml:space="preserve">Analisando os dados da tabela, estabeleça uma </w:t>
      </w:r>
      <w:r w:rsidRPr="00283216">
        <w:rPr>
          <w:b/>
          <w:bCs/>
          <w:lang w:val="pt-PT"/>
        </w:rPr>
        <w:t xml:space="preserve">ordem de </w:t>
      </w:r>
      <w:r w:rsidRPr="00AA5929">
        <w:rPr>
          <w:b/>
          <w:bCs/>
          <w:u w:val="single"/>
          <w:lang w:val="pt-PT"/>
        </w:rPr>
        <w:t>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1E5ABB" w14:paraId="0EB10C02" w14:textId="77777777" w:rsidTr="007F2DB3">
        <w:trPr>
          <w:trHeight w:val="1160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5FDA" w14:textId="09481A4D" w:rsidR="00283216" w:rsidRPr="00F94278" w:rsidRDefault="00F94278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u w:val="single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Dado os valores obtidos na tabela, podemos logo começar por usar a expressão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M(n)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M(n-1)</m:t>
                  </m:r>
                </m:den>
              </m:f>
            </m:oMath>
            <w:r>
              <w:rPr>
                <w:sz w:val="22"/>
                <w:szCs w:val="22"/>
                <w:lang w:val="pt-PT"/>
              </w:rPr>
              <w:t xml:space="preserve"> que usando os vários valores obtidos no número de multiplicações e usandos os valores de n, podemos verificar que a divisão tende para 2.205, assim concluí-se que a ordem de complexidade é O(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2.205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  <w:r>
              <w:rPr>
                <w:sz w:val="22"/>
                <w:szCs w:val="22"/>
                <w:lang w:val="pt-PT"/>
              </w:rPr>
              <w:t>.</w:t>
            </w:r>
          </w:p>
        </w:tc>
      </w:tr>
    </w:tbl>
    <w:p w14:paraId="0F069DEE" w14:textId="1587D97C" w:rsidR="00E67188" w:rsidRPr="00181F80" w:rsidRDefault="00E67188" w:rsidP="00E67188"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Programação Dinâmica</w:t>
      </w:r>
    </w:p>
    <w:p w14:paraId="03AAAC96" w14:textId="77777777" w:rsidR="00345016" w:rsidRPr="00345016" w:rsidRDefault="00345016" w:rsidP="00345016">
      <w:pPr>
        <w:tabs>
          <w:tab w:val="left" w:pos="284"/>
        </w:tabs>
        <w:ind w:left="284"/>
        <w:rPr>
          <w:sz w:val="16"/>
          <w:szCs w:val="12"/>
          <w:lang w:val="pt-PT"/>
        </w:rPr>
      </w:pPr>
    </w:p>
    <w:p w14:paraId="766F5BD8" w14:textId="01F8378B" w:rsidR="002A0CAB" w:rsidRPr="00181F80" w:rsidRDefault="002A0CAB" w:rsidP="00181F80">
      <w:pPr>
        <w:pStyle w:val="PargrafodaLista"/>
        <w:numPr>
          <w:ilvl w:val="0"/>
          <w:numId w:val="18"/>
        </w:numPr>
        <w:spacing w:after="120"/>
        <w:ind w:left="357" w:hanging="357"/>
        <w:rPr>
          <w:lang w:val="pt-PT"/>
        </w:rPr>
      </w:pPr>
      <w:r w:rsidRPr="002A0CAB">
        <w:rPr>
          <w:lang w:val="pt-PT"/>
        </w:rPr>
        <w:t xml:space="preserve">Uma forma </w:t>
      </w:r>
      <w:r>
        <w:rPr>
          <w:lang w:val="pt-PT"/>
        </w:rPr>
        <w:t xml:space="preserve">alternativa </w:t>
      </w:r>
      <w:r w:rsidRPr="002A0CAB">
        <w:rPr>
          <w:lang w:val="pt-PT"/>
        </w:rPr>
        <w:t xml:space="preserve">de resolver </w:t>
      </w:r>
      <w:r>
        <w:rPr>
          <w:lang w:val="pt-PT"/>
        </w:rPr>
        <w:t xml:space="preserve">alguns </w:t>
      </w:r>
      <w:r w:rsidRPr="002A0CAB">
        <w:rPr>
          <w:lang w:val="pt-PT"/>
        </w:rPr>
        <w:t>problemas recursivos</w:t>
      </w:r>
      <w:r>
        <w:rPr>
          <w:lang w:val="pt-PT"/>
        </w:rPr>
        <w:t xml:space="preserve">, para </w:t>
      </w:r>
      <w:r w:rsidRPr="002A0CAB">
        <w:rPr>
          <w:lang w:val="pt-PT"/>
        </w:rPr>
        <w:t xml:space="preserve">evitar o cálculo repetido de valores, consiste em </w:t>
      </w:r>
      <w:r>
        <w:rPr>
          <w:lang w:val="pt-PT"/>
        </w:rPr>
        <w:t>efetuar esse cálculo</w:t>
      </w:r>
      <w:r w:rsidRPr="002A0CAB">
        <w:rPr>
          <w:lang w:val="pt-PT"/>
        </w:rPr>
        <w:t xml:space="preserve"> de baixo para cima</w:t>
      </w:r>
      <w:r w:rsidR="00181F80">
        <w:rPr>
          <w:lang w:val="pt-PT"/>
        </w:rPr>
        <w:t xml:space="preserve"> (</w:t>
      </w:r>
      <w:r w:rsidR="00181F80" w:rsidRPr="00181F80">
        <w:rPr>
          <w:i/>
          <w:iCs/>
          <w:lang w:val="pt-PT"/>
        </w:rPr>
        <w:t>“bottom-up”</w:t>
      </w:r>
      <w:r w:rsidR="00181F80">
        <w:rPr>
          <w:lang w:val="pt-PT"/>
        </w:rPr>
        <w:t>)</w:t>
      </w:r>
      <w:r w:rsidRPr="002A0CAB">
        <w:rPr>
          <w:lang w:val="pt-PT"/>
        </w:rPr>
        <w:t xml:space="preserve">, ou seja, de </w:t>
      </w:r>
      <w:r w:rsidR="007F2DB3">
        <w:rPr>
          <w:b/>
          <w:bCs/>
          <w:lang w:val="pt-PT"/>
        </w:rPr>
        <w:t>F</w:t>
      </w:r>
      <w:r w:rsidRPr="00181F80">
        <w:rPr>
          <w:b/>
          <w:bCs/>
          <w:lang w:val="pt-PT"/>
        </w:rPr>
        <w:t>(0)</w:t>
      </w:r>
      <w:r w:rsidRPr="002A0CAB">
        <w:rPr>
          <w:lang w:val="pt-PT"/>
        </w:rPr>
        <w:t xml:space="preserve"> para</w:t>
      </w:r>
      <w:r w:rsidR="007F2DB3">
        <w:rPr>
          <w:lang w:val="pt-PT"/>
        </w:rPr>
        <w:t xml:space="preserve"> </w:t>
      </w:r>
      <w:r w:rsidR="007F2DB3">
        <w:rPr>
          <w:b/>
          <w:bCs/>
          <w:lang w:val="pt-PT"/>
        </w:rPr>
        <w:t>F</w:t>
      </w:r>
      <w:r w:rsidRPr="00181F80">
        <w:rPr>
          <w:b/>
          <w:bCs/>
          <w:lang w:val="pt-PT"/>
        </w:rPr>
        <w:t>(n)</w:t>
      </w:r>
      <w:r w:rsidR="00181F80">
        <w:rPr>
          <w:lang w:val="pt-PT"/>
        </w:rPr>
        <w:t>,</w:t>
      </w:r>
      <w:r w:rsidRPr="002A0CAB">
        <w:rPr>
          <w:lang w:val="pt-PT"/>
        </w:rPr>
        <w:t xml:space="preserve"> e utilizar um </w:t>
      </w:r>
      <w:r w:rsidRPr="002A0CAB">
        <w:rPr>
          <w:i/>
          <w:lang w:val="pt-PT"/>
        </w:rPr>
        <w:t>array</w:t>
      </w:r>
      <w:r w:rsidRPr="002A0CAB">
        <w:rPr>
          <w:lang w:val="pt-PT"/>
        </w:rPr>
        <w:t xml:space="preserve"> para manter os valores entretanto calculados. Este método designa-se por </w:t>
      </w:r>
      <w:r w:rsidRPr="00181F80">
        <w:rPr>
          <w:b/>
          <w:bCs/>
          <w:lang w:val="pt-PT"/>
        </w:rPr>
        <w:t>programação dinâmica</w:t>
      </w:r>
      <w:r w:rsidRPr="002A0CAB">
        <w:rPr>
          <w:lang w:val="pt-PT"/>
        </w:rPr>
        <w:t xml:space="preserve"> e reduz o tempo de cálculo à custa da utilização de mais memória para armazenar </w:t>
      </w:r>
      <w:r w:rsidR="00181F80">
        <w:rPr>
          <w:lang w:val="pt-PT"/>
        </w:rPr>
        <w:t xml:space="preserve">os </w:t>
      </w:r>
      <w:r w:rsidRPr="002A0CAB">
        <w:rPr>
          <w:lang w:val="pt-PT"/>
        </w:rPr>
        <w:t>valores intermédios.</w:t>
      </w:r>
    </w:p>
    <w:p w14:paraId="50361AFD" w14:textId="42D1DFB2" w:rsidR="00181F80" w:rsidRDefault="002A0CAB" w:rsidP="00181F80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6C4390">
        <w:rPr>
          <w:lang w:val="pt-PT"/>
        </w:rPr>
        <w:t xml:space="preserve">Usando </w:t>
      </w:r>
      <w:r w:rsidRPr="009316B3">
        <w:rPr>
          <w:b/>
          <w:lang w:val="pt-PT"/>
        </w:rPr>
        <w:t>programação dinâmica</w:t>
      </w:r>
      <w:r w:rsidRPr="006C4390">
        <w:rPr>
          <w:lang w:val="pt-PT"/>
        </w:rPr>
        <w:t xml:space="preserve">, implemente uma </w:t>
      </w:r>
      <w:r w:rsidR="00181F80" w:rsidRPr="00181F80">
        <w:rPr>
          <w:b/>
          <w:bCs/>
          <w:lang w:val="pt-PT"/>
        </w:rPr>
        <w:t>função iterativa</w:t>
      </w:r>
      <w:r w:rsidR="00181F80">
        <w:rPr>
          <w:lang w:val="pt-PT"/>
        </w:rPr>
        <w:t xml:space="preserve"> para calcular </w:t>
      </w:r>
      <w:r w:rsidR="007F2DB3">
        <w:rPr>
          <w:lang w:val="pt-PT"/>
        </w:rPr>
        <w:t>F</w:t>
      </w:r>
      <w:r w:rsidR="00181F80" w:rsidRPr="00181F80">
        <w:rPr>
          <w:lang w:val="pt-PT"/>
        </w:rPr>
        <w:t>(n).</w:t>
      </w:r>
      <w:r w:rsidR="00181F80" w:rsidRPr="002A0CAB">
        <w:rPr>
          <w:lang w:val="pt-PT"/>
        </w:rPr>
        <w:t xml:space="preserve"> </w:t>
      </w:r>
      <w:r w:rsidR="00181F80" w:rsidRPr="00181F80">
        <w:rPr>
          <w:b/>
          <w:bCs/>
          <w:lang w:val="pt-PT"/>
        </w:rPr>
        <w:t>Não utilize um array global.</w:t>
      </w:r>
    </w:p>
    <w:p w14:paraId="19F1DC5B" w14:textId="37CC24F7" w:rsidR="00181F80" w:rsidRDefault="00181F80" w:rsidP="00181F80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>Construa um programa para executar a função</w:t>
      </w:r>
      <w:r>
        <w:rPr>
          <w:lang w:val="pt-PT"/>
        </w:rPr>
        <w:t xml:space="preserve"> iterativa que desenvolveu </w:t>
      </w:r>
      <w:r w:rsidRPr="00FF66CA">
        <w:rPr>
          <w:lang w:val="pt-PT"/>
        </w:rPr>
        <w:t xml:space="preserve">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e </w:t>
      </w:r>
      <w:r>
        <w:rPr>
          <w:lang w:val="pt-PT"/>
        </w:rPr>
        <w:t xml:space="preserve">que permita </w:t>
      </w:r>
      <w:r w:rsidRPr="00E57483"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 w14:paraId="6E9F4634" w14:textId="151BF84F" w:rsidR="00181F80" w:rsidRDefault="00181F80" w:rsidP="00181F80">
      <w:pPr>
        <w:pStyle w:val="PargrafodaLista"/>
        <w:numPr>
          <w:ilvl w:val="0"/>
          <w:numId w:val="22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</w:t>
      </w:r>
      <w:r>
        <w:rPr>
          <w:b/>
          <w:bCs/>
          <w:lang w:val="pt-PT"/>
        </w:rPr>
        <w:t xml:space="preserve">as últimas colunas </w:t>
      </w:r>
      <w:r w:rsidRPr="00706992">
        <w:rPr>
          <w:b/>
          <w:bCs/>
          <w:lang w:val="pt-PT"/>
        </w:rPr>
        <w:t xml:space="preserve">tabela </w:t>
      </w:r>
      <w:r>
        <w:rPr>
          <w:b/>
          <w:bCs/>
          <w:lang w:val="pt-PT"/>
        </w:rPr>
        <w:t>anterior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>
        <w:rPr>
          <w:lang w:val="pt-PT"/>
        </w:rPr>
        <w:t xml:space="preserve">iterativa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p w14:paraId="153C3EB5" w14:textId="51940D39" w:rsidR="00181F80" w:rsidRDefault="00181F80" w:rsidP="00181F80">
      <w:pPr>
        <w:numPr>
          <w:ilvl w:val="0"/>
          <w:numId w:val="22"/>
        </w:numPr>
        <w:tabs>
          <w:tab w:val="left" w:pos="284"/>
        </w:tabs>
        <w:spacing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 xml:space="preserve">função </w:t>
      </w:r>
      <w:r>
        <w:rPr>
          <w:b/>
          <w:bCs/>
          <w:lang w:val="pt-PT"/>
        </w:rPr>
        <w:t>iterativa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81F80" w:rsidRPr="001E5ABB" w14:paraId="04BDFEEE" w14:textId="77777777" w:rsidTr="00EB5B10">
        <w:trPr>
          <w:trHeight w:val="50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2165" w14:textId="7CF82731" w:rsidR="00181F80" w:rsidRPr="00774E98" w:rsidRDefault="00F94278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Analisando os dados da tabela, para a função iterativa concluí-se que a ordem de complexidade</w:t>
            </w:r>
            <w:r w:rsidR="00C029FB">
              <w:rPr>
                <w:sz w:val="22"/>
                <w:szCs w:val="22"/>
                <w:lang w:val="pt-PT"/>
              </w:rPr>
              <w:t xml:space="preserve"> para o número de multiplicações </w:t>
            </w:r>
            <w:r>
              <w:rPr>
                <w:sz w:val="22"/>
                <w:szCs w:val="22"/>
                <w:lang w:val="pt-PT"/>
              </w:rPr>
              <w:t xml:space="preserve">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lang w:val="pt-PT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0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lang w:val="pt-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pt-PT"/>
                        </w:rPr>
                        <m:t>2</m:t>
                      </m:r>
                    </m:sup>
                  </m:sSup>
                </m:e>
              </m:d>
            </m:oMath>
            <w:r w:rsidR="00B37098">
              <w:rPr>
                <w:iCs/>
                <w:sz w:val="20"/>
                <w:lang w:val="pt-PT"/>
              </w:rPr>
              <w:t>.</w:t>
            </w:r>
          </w:p>
        </w:tc>
      </w:tr>
    </w:tbl>
    <w:p w14:paraId="768FC061" w14:textId="773799B8" w:rsidR="00E67188" w:rsidRPr="00181F80" w:rsidRDefault="00E67188" w:rsidP="00E67188"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Função Recursiva – Análise Formal da Complexidade</w:t>
      </w:r>
    </w:p>
    <w:p w14:paraId="19F56498" w14:textId="4CD642ED" w:rsidR="00283216" w:rsidRDefault="00283216" w:rsidP="00E67188">
      <w:pPr>
        <w:numPr>
          <w:ilvl w:val="0"/>
          <w:numId w:val="18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Escreva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 w:rsidRPr="00204E41">
        <w:rPr>
          <w:b/>
          <w:bCs/>
          <w:lang w:val="pt-PT"/>
        </w:rPr>
        <w:t xml:space="preserve">número de </w:t>
      </w:r>
      <w:r w:rsidR="00E67188">
        <w:rPr>
          <w:b/>
          <w:bCs/>
          <w:lang w:val="pt-PT"/>
        </w:rPr>
        <w:t>multiplicações</w:t>
      </w:r>
      <w:r>
        <w:rPr>
          <w:lang w:val="pt-PT"/>
        </w:rPr>
        <w:t xml:space="preserve"> efetuadas pela função</w:t>
      </w:r>
      <w:r w:rsidR="00E67188">
        <w:rPr>
          <w:lang w:val="pt-PT"/>
        </w:rPr>
        <w:t xml:space="preserve"> recursiva</w:t>
      </w:r>
      <w:r w:rsidRPr="00204E41">
        <w:rPr>
          <w:b/>
          <w:bCs/>
          <w:lang w:val="pt-PT"/>
        </w:rPr>
        <w:t xml:space="preserve"> </w:t>
      </w:r>
      <w:r w:rsidR="007F2DB3">
        <w:rPr>
          <w:lang w:val="pt-PT"/>
        </w:rPr>
        <w:t>F</w:t>
      </w:r>
      <w:r w:rsidRPr="000743F8">
        <w:rPr>
          <w:lang w:val="pt-PT"/>
        </w:rPr>
        <w:t>(n).</w:t>
      </w:r>
      <w:r>
        <w:rPr>
          <w:lang w:val="pt-PT"/>
        </w:rPr>
        <w:t xml:space="preserve"> </w:t>
      </w:r>
      <w:r w:rsidRPr="004B2C43"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>.</w:t>
      </w:r>
      <w:r w:rsidR="004808DA">
        <w:rPr>
          <w:lang w:val="pt-PT"/>
        </w:rPr>
        <w:t xml:space="preserve"> </w:t>
      </w:r>
      <w:r w:rsidR="00345016">
        <w:rPr>
          <w:lang w:val="pt-PT"/>
        </w:rPr>
        <w:t>Note</w:t>
      </w:r>
      <w:r w:rsidR="004808DA">
        <w:rPr>
          <w:lang w:val="pt-PT"/>
        </w:rPr>
        <w:t xml:space="preserve"> que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-3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=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-3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pt-PT"/>
                  </w:rPr>
                  <m:t>-3-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  <m:ctrlPr>
              <w:rPr>
                <w:rFonts w:ascii="Cambria Math" w:hAnsi="Cambria Math"/>
              </w:rPr>
            </m:ctrlPr>
          </m:e>
        </m:nary>
      </m:oMath>
      <w:r w:rsidR="004808DA" w:rsidRPr="004808DA">
        <w:rPr>
          <w:lang w:val="pt-PT"/>
        </w:rPr>
        <w:t xml:space="preserve">. </w:t>
      </w:r>
      <w:r w:rsidR="004808DA" w:rsidRPr="004808DA">
        <w:rPr>
          <w:b/>
          <w:bCs/>
          <w:lang w:val="pt-PT"/>
        </w:rPr>
        <w:t>Sugestão:</w:t>
      </w:r>
      <w:r w:rsidR="004808DA">
        <w:rPr>
          <w:lang w:val="pt-PT"/>
        </w:rPr>
        <w:t xml:space="preserve"> efetue a subtração </w:t>
      </w:r>
      <m:oMath>
        <m:r>
          <m:rPr>
            <m:nor/>
          </m:rPr>
          <w:rPr>
            <w:b/>
            <w:bCs/>
            <w:lang w:val="pt-PT"/>
          </w:rPr>
          <m:t>Mult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pt-PT"/>
          </w:rPr>
          <m:t>-</m:t>
        </m:r>
        <m:r>
          <m:rPr>
            <m:nor/>
          </m:rPr>
          <w:rPr>
            <w:b/>
            <w:bCs/>
            <w:lang w:val="pt-PT"/>
          </w:rPr>
          <m:t>Mult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="004808DA"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1E5ABB" w14:paraId="66B632BB" w14:textId="77777777" w:rsidTr="002D57B7">
        <w:trPr>
          <w:trHeight w:val="132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B938" w14:textId="01D77420" w:rsidR="00283216" w:rsidRDefault="00C029FB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Uma expressão recorrente para o número de multiplicações efetuadas pode ser a seguinte:</w:t>
            </w:r>
          </w:p>
          <w:p w14:paraId="6C34C4A1" w14:textId="418EAA25" w:rsidR="00C029FB" w:rsidRPr="00C029FB" w:rsidRDefault="00C029FB" w:rsidP="00C029FB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0 se n&lt;3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Mult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+Mult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+ 2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Mult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 xml:space="preserve"> se n≥3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14:paraId="192221F7" w14:textId="3F5C8A8C" w:rsidR="00C029FB" w:rsidRDefault="00C029FB" w:rsidP="00C029FB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 partir deste sistema de equações, podemos chegar a uma equação mais simplificada :</w:t>
            </w:r>
          </w:p>
          <w:p w14:paraId="315B8C44" w14:textId="77777777" w:rsidR="00C029FB" w:rsidRDefault="00C029FB" w:rsidP="00C029FB">
            <w:pPr>
              <w:widowControl w:val="0"/>
              <w:spacing w:before="240"/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Mult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 xml:space="preserve"> </m:t>
                    </m:r>
                  </m:e>
                </m:nary>
              </m:oMath>
            </m:oMathPara>
          </w:p>
          <w:p w14:paraId="1AD04677" w14:textId="77777777" w:rsidR="001E27AA" w:rsidRDefault="00C029FB" w:rsidP="00C029FB">
            <w:pPr>
              <w:widowControl w:val="0"/>
              <w:spacing w:before="240"/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n-4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Mult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 xml:space="preserve"> </m:t>
                    </m:r>
                  </m:e>
                </m:nary>
              </m:oMath>
            </m:oMathPara>
          </w:p>
          <w:p w14:paraId="710242C9" w14:textId="18A26FF0" w:rsidR="001E27AA" w:rsidRDefault="00C029FB" w:rsidP="00C029FB">
            <w:pPr>
              <w:widowControl w:val="0"/>
              <w:spacing w:before="24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Subtraíndo as duas equações a cima, obtemos a seguinte equação simplificada:</w:t>
            </w:r>
          </w:p>
          <w:p w14:paraId="2AAD1172" w14:textId="77777777" w:rsidR="001E27AA" w:rsidRDefault="001E27AA" w:rsidP="00C029FB">
            <w:pPr>
              <w:widowControl w:val="0"/>
              <w:spacing w:before="240"/>
              <w:jc w:val="left"/>
              <w:rPr>
                <w:sz w:val="22"/>
                <w:szCs w:val="22"/>
                <w:lang w:val="pt-PT"/>
              </w:rPr>
            </w:pPr>
          </w:p>
          <w:p w14:paraId="7D56A279" w14:textId="0FF62078" w:rsidR="00C029FB" w:rsidRDefault="00C029FB" w:rsidP="00C029FB">
            <w:pPr>
              <w:widowControl w:val="0"/>
              <w:spacing w:before="240"/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w:lastRenderedPageBreak/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=1+Mult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+2 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pt-PT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-2 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pt-PT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=2 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+1</m:t>
                </m:r>
              </m:oMath>
            </m:oMathPara>
          </w:p>
          <w:p w14:paraId="5C3C01B6" w14:textId="77777777" w:rsidR="00C029FB" w:rsidRDefault="00C029FB" w:rsidP="00C029FB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</w:p>
          <w:p w14:paraId="678EA754" w14:textId="38E7825A" w:rsidR="001E27AA" w:rsidRPr="00774E98" w:rsidRDefault="00C029FB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Assim chegámos à equação mais simplificada :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Mult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=2 Mult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+Mult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+1</m:t>
              </m:r>
            </m:oMath>
          </w:p>
        </w:tc>
      </w:tr>
    </w:tbl>
    <w:p w14:paraId="2C0C3D56" w14:textId="77777777" w:rsidR="00283216" w:rsidRPr="001E27AA" w:rsidRDefault="00283216" w:rsidP="001E27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pt-BR"/>
        </w:rPr>
      </w:pPr>
    </w:p>
    <w:p w14:paraId="02B84437" w14:textId="77777777" w:rsidR="00283216" w:rsidRPr="00204E41" w:rsidRDefault="00283216" w:rsidP="002832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5B3D5996" w14:textId="5955E3F2" w:rsidR="00345016" w:rsidRPr="00345016" w:rsidRDefault="00345016" w:rsidP="00E6718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A equação de recorrência obtida é uma </w:t>
      </w:r>
      <w:r w:rsidRPr="002A0CAB"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</w:t>
      </w:r>
      <w:r w:rsidRPr="002A0CAB">
        <w:rPr>
          <w:lang w:val="pt-PT"/>
        </w:rPr>
        <w:t xml:space="preserve">correspondente </w:t>
      </w:r>
      <w:r w:rsidRPr="00345016">
        <w:rPr>
          <w:b/>
          <w:bCs/>
          <w:lang w:val="pt-PT"/>
        </w:rPr>
        <w:t>equação de recorrência linear homogénea</w:t>
      </w:r>
      <w:r w:rsidR="002A0CAB">
        <w:rPr>
          <w:lang w:val="pt-PT"/>
        </w:rPr>
        <w:t xml:space="preserve">. Determine as raízes do seu </w:t>
      </w:r>
      <w:r w:rsidR="002A0CAB" w:rsidRPr="002A0CAB">
        <w:rPr>
          <w:b/>
          <w:bCs/>
          <w:lang w:val="pt-PT"/>
        </w:rPr>
        <w:t>polinómio característico</w:t>
      </w:r>
      <w:r w:rsidR="00CD4CEE">
        <w:rPr>
          <w:b/>
          <w:bCs/>
          <w:lang w:val="pt-PT"/>
        </w:rPr>
        <w:t xml:space="preserve"> </w:t>
      </w:r>
      <w:r w:rsidR="00CD4CEE" w:rsidRPr="00CD4CEE">
        <w:rPr>
          <w:lang w:val="pt-PT"/>
        </w:rPr>
        <w:t>(Sugestão: use o</w:t>
      </w:r>
      <w:r w:rsidR="00CD4CEE">
        <w:rPr>
          <w:b/>
          <w:bCs/>
          <w:lang w:val="pt-PT"/>
        </w:rPr>
        <w:t xml:space="preserve"> Wolfram Alpha</w:t>
      </w:r>
      <w:r w:rsidR="00CD4CEE" w:rsidRPr="00CD4CEE">
        <w:rPr>
          <w:lang w:val="pt-PT"/>
        </w:rPr>
        <w:t>)</w:t>
      </w:r>
      <w:r w:rsidR="002A0CAB">
        <w:rPr>
          <w:lang w:val="pt-PT"/>
        </w:rPr>
        <w:t xml:space="preserve">. Sem determinar as constantes associadas, escreva a </w:t>
      </w:r>
      <w:r w:rsidR="002A0CAB" w:rsidRPr="00E67188">
        <w:rPr>
          <w:b/>
          <w:bCs/>
          <w:lang w:val="pt-PT"/>
        </w:rPr>
        <w:t xml:space="preserve">solução da </w:t>
      </w:r>
      <w:r w:rsidR="002A0CAB" w:rsidRPr="002A0CAB">
        <w:rPr>
          <w:b/>
          <w:bCs/>
          <w:lang w:val="pt-PT"/>
        </w:rPr>
        <w:t>equação de recorrência linear não homogénea</w:t>
      </w:r>
      <w:r w:rsidR="002A0CAB">
        <w:rPr>
          <w:lang w:val="pt-PT"/>
        </w:rPr>
        <w:t xml:space="preserve">. 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345016" w:rsidRPr="001E5ABB" w14:paraId="05BEC189" w14:textId="77777777" w:rsidTr="001E27AA">
        <w:trPr>
          <w:trHeight w:val="95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8D" w14:textId="77777777" w:rsidR="00345016" w:rsidRDefault="00C029FB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 partir da expressão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Mult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=2 Mult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+Mult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+1</m:t>
              </m:r>
            </m:oMath>
            <w:r>
              <w:rPr>
                <w:sz w:val="22"/>
                <w:szCs w:val="22"/>
                <w:lang w:val="pt-PT"/>
              </w:rPr>
              <w:t>, podemos chegar a uma equação de recorrência linear homogénea, e depois ao seu polinómio característico:</w:t>
            </w:r>
          </w:p>
          <w:p w14:paraId="539F6F2F" w14:textId="781A28C6" w:rsidR="00C029FB" w:rsidRPr="00C029FB" w:rsidRDefault="00015A6E" w:rsidP="00C029FB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-1=0</m:t>
                </m:r>
              </m:oMath>
            </m:oMathPara>
          </w:p>
          <w:p w14:paraId="0DFB88E0" w14:textId="21DE820F" w:rsidR="00C029FB" w:rsidRPr="00774E98" w:rsidRDefault="00C029FB" w:rsidP="001E27AA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Cuja</w:t>
            </w:r>
            <w:r w:rsidR="00EB5B10">
              <w:rPr>
                <w:sz w:val="22"/>
                <w:szCs w:val="22"/>
                <w:lang w:val="pt-PT"/>
              </w:rPr>
              <w:t xml:space="preserve"> a única</w:t>
            </w:r>
            <w:r>
              <w:rPr>
                <w:sz w:val="22"/>
                <w:szCs w:val="22"/>
                <w:lang w:val="pt-PT"/>
              </w:rPr>
              <w:t xml:space="preserve"> solução rea</w:t>
            </w:r>
            <w:r w:rsidR="00EB5B10">
              <w:rPr>
                <w:sz w:val="22"/>
                <w:szCs w:val="22"/>
                <w:lang w:val="pt-PT"/>
              </w:rPr>
              <w:t xml:space="preserve">l para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x=2.2056</m:t>
              </m:r>
            </m:oMath>
            <w:r w:rsidR="00EB5B10">
              <w:rPr>
                <w:sz w:val="22"/>
                <w:szCs w:val="22"/>
                <w:lang w:val="pt-PT"/>
              </w:rPr>
              <w:t>.</w:t>
            </w:r>
          </w:p>
        </w:tc>
      </w:tr>
    </w:tbl>
    <w:p w14:paraId="0213552D" w14:textId="77777777" w:rsidR="00345016" w:rsidRPr="00774E98" w:rsidRDefault="00345016" w:rsidP="003450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3AB75FDD" w14:textId="77777777" w:rsidR="00345016" w:rsidRPr="00204E41" w:rsidRDefault="00345016" w:rsidP="003450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7B201A61" w14:textId="6BAD6515" w:rsidR="00E67188" w:rsidRPr="00345016" w:rsidRDefault="00E67188" w:rsidP="00E6718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Usando a solução da equação de recorrência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E67188" w:rsidRPr="001E5ABB" w14:paraId="4E51E553" w14:textId="77777777" w:rsidTr="001E27AA">
        <w:trPr>
          <w:trHeight w:val="60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08C2" w14:textId="746E7E26" w:rsidR="00E67188" w:rsidRPr="00774E98" w:rsidRDefault="00EB5B10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Com a solução real da equação do polinómio característico obtido acima, podemos determinar que a ordem de complexidade do número de mutiplicações efetuadas pode ser dada por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2.2056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sup>
                  </m:sSup>
                </m:e>
              </m:d>
            </m:oMath>
            <w:r>
              <w:rPr>
                <w:sz w:val="22"/>
                <w:szCs w:val="22"/>
                <w:lang w:val="pt-PT"/>
              </w:rPr>
              <w:t>. Esta complexidade coincide com a complexidade obitda na análise experimental indicada acima.</w:t>
            </w:r>
          </w:p>
        </w:tc>
      </w:tr>
    </w:tbl>
    <w:p w14:paraId="36D77BBE" w14:textId="77777777" w:rsidR="00E67188" w:rsidRPr="00774E98" w:rsidRDefault="00E67188" w:rsidP="00074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3CD2A35" w14:textId="77777777" w:rsidR="00283216" w:rsidRDefault="00283216" w:rsidP="000743F8">
      <w:pPr>
        <w:tabs>
          <w:tab w:val="left" w:pos="284"/>
        </w:tabs>
        <w:rPr>
          <w:lang w:val="pt-PT"/>
        </w:rPr>
      </w:pPr>
    </w:p>
    <w:p w14:paraId="4D46A106" w14:textId="11855978" w:rsidR="000743F8" w:rsidRDefault="000743F8" w:rsidP="000743F8">
      <w:pPr>
        <w:pStyle w:val="ExercciosCharCharCharCharCharChar"/>
        <w:spacing w:after="0"/>
        <w:rPr>
          <w:sz w:val="28"/>
          <w:szCs w:val="28"/>
        </w:rPr>
      </w:pPr>
      <w:r>
        <w:rPr>
          <w:sz w:val="28"/>
          <w:szCs w:val="28"/>
        </w:rPr>
        <w:t>Programação Dinâmica – Análise Formal da Complexidade</w:t>
      </w:r>
    </w:p>
    <w:p w14:paraId="3D39CB7A" w14:textId="43849B62" w:rsidR="000743F8" w:rsidRDefault="000743F8" w:rsidP="000743F8">
      <w:pPr>
        <w:numPr>
          <w:ilvl w:val="0"/>
          <w:numId w:val="18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 w:rsidRPr="000743F8"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48"/>
      </w:tblGrid>
      <w:tr w:rsidR="000743F8" w:rsidRPr="001E5ABB" w14:paraId="27E18D8A" w14:textId="77777777" w:rsidTr="001E27AA">
        <w:trPr>
          <w:trHeight w:val="1842"/>
        </w:trPr>
        <w:tc>
          <w:tcPr>
            <w:tcW w:w="9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D16C" w14:textId="77777777" w:rsidR="000743F8" w:rsidRDefault="002D57B7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Analisando a progressão do número de multiplicações correspondente a uma progressão aritmética, reparamos que pode ser descrita por um somatório.</w:t>
            </w:r>
          </w:p>
          <w:p w14:paraId="37B25ED9" w14:textId="398F7F9B" w:rsidR="002D57B7" w:rsidRPr="002D57B7" w:rsidRDefault="002D57B7" w:rsidP="002D57B7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0+n-2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(n-1)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(n-2)(n-1)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</m:oMath>
            </m:oMathPara>
          </w:p>
          <w:p w14:paraId="4712660B" w14:textId="5C09770D" w:rsidR="002D57B7" w:rsidRPr="00774E98" w:rsidRDefault="002D57B7" w:rsidP="001E27AA">
            <w:pPr>
              <w:widowControl w:val="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Podemos verificar a veracidade do somatório, por exemplo n = 12,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12-2*12-1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=55</m:t>
              </m:r>
            </m:oMath>
            <w:r>
              <w:rPr>
                <w:sz w:val="22"/>
                <w:szCs w:val="22"/>
                <w:lang w:val="pt-PT"/>
              </w:rPr>
              <w:t>, que corresponde ao valor obtido na tabela.</w:t>
            </w:r>
          </w:p>
        </w:tc>
      </w:tr>
    </w:tbl>
    <w:p w14:paraId="7F815733" w14:textId="77777777" w:rsidR="000743F8" w:rsidRPr="00774E98" w:rsidRDefault="000743F8" w:rsidP="00074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FFB45CD" w14:textId="77777777" w:rsidR="000743F8" w:rsidRPr="00204E41" w:rsidRDefault="000743F8" w:rsidP="000743F8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05B19022" w14:textId="5BDEA669" w:rsidR="000743F8" w:rsidRPr="00B535D4" w:rsidRDefault="000743F8" w:rsidP="00B535D4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B535D4">
        <w:rPr>
          <w:lang w:val="pt-PT"/>
        </w:rPr>
        <w:t xml:space="preserve">Usando a expressão obtida acima, determine a </w:t>
      </w:r>
      <w:r w:rsidRPr="00B535D4">
        <w:rPr>
          <w:b/>
          <w:bCs/>
          <w:lang w:val="pt-PT"/>
        </w:rPr>
        <w:t>ordem de complexidade do número de multiplicações</w:t>
      </w:r>
      <w:r w:rsidRPr="00B535D4">
        <w:rPr>
          <w:lang w:val="pt-PT"/>
        </w:rPr>
        <w:t xml:space="preserve"> efetuadas pela função iterativa. </w:t>
      </w:r>
      <w:r w:rsidRPr="00B535D4">
        <w:rPr>
          <w:b/>
          <w:bCs/>
          <w:lang w:val="pt-PT"/>
        </w:rPr>
        <w:t>Compare</w:t>
      </w:r>
      <w:r w:rsidRPr="00B535D4">
        <w:rPr>
          <w:lang w:val="pt-PT"/>
        </w:rPr>
        <w:t xml:space="preserve"> a ordem de complexidade que acabou de obter com o resultado da </w:t>
      </w:r>
      <w:r w:rsidRPr="00B535D4">
        <w:rPr>
          <w:b/>
          <w:bCs/>
          <w:lang w:val="pt-PT"/>
        </w:rPr>
        <w:t>análise experimental</w:t>
      </w:r>
      <w:r w:rsidRPr="00B535D4"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1E5ABB" w14:paraId="48DBB841" w14:textId="77777777" w:rsidTr="001E27AA">
        <w:trPr>
          <w:trHeight w:val="132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155C" w14:textId="07EEC870" w:rsidR="00B535D4" w:rsidRDefault="00B535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B535D4">
              <w:rPr>
                <w:sz w:val="22"/>
                <w:szCs w:val="22"/>
                <w:lang w:val="pt-BR"/>
              </w:rPr>
              <w:t xml:space="preserve">Tendo </w:t>
            </w:r>
            <w:r>
              <w:rPr>
                <w:sz w:val="22"/>
                <w:szCs w:val="22"/>
                <w:lang w:val="pt-BR"/>
              </w:rPr>
              <w:t xml:space="preserve">por base a expressão acima temos que os valores de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</m:d>
            </m:oMath>
            <w:r>
              <w:rPr>
                <w:sz w:val="22"/>
                <w:szCs w:val="22"/>
                <w:lang w:val="pt-BR"/>
              </w:rPr>
              <w:t xml:space="preserve"> 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T(2n)</m:t>
              </m:r>
            </m:oMath>
            <w:r>
              <w:rPr>
                <w:sz w:val="22"/>
                <w:szCs w:val="22"/>
                <w:lang w:val="pt-PT"/>
              </w:rPr>
              <w:t>:</w:t>
            </w:r>
          </w:p>
          <w:p w14:paraId="6E8C2416" w14:textId="77777777" w:rsidR="00B535D4" w:rsidRPr="00B535D4" w:rsidRDefault="00B535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3E02CD32" w14:textId="2D1FC435" w:rsidR="00B535D4" w:rsidRPr="00B535D4" w:rsidRDefault="00B535D4" w:rsidP="00B53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Cs/>
                <w:sz w:val="20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lang w:val="pt-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BR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0"/>
                        <w:lang w:val="pt-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BR"/>
                      </w:rPr>
                      <m:t>(2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BR"/>
                      </w:rPr>
                      <m:t>-2)(2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BR"/>
                      </w:rPr>
                      <m:t>-1)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BR"/>
                      </w:rPr>
                      <m:t>2</m:t>
                    </m:r>
                  </m:den>
                </m:f>
              </m:oMath>
            </m:oMathPara>
          </w:p>
          <w:p w14:paraId="36B6EE03" w14:textId="77777777" w:rsidR="00B535D4" w:rsidRPr="00B535D4" w:rsidRDefault="00B535D4" w:rsidP="00B53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Cs/>
                <w:sz w:val="20"/>
                <w:lang w:val="pt-PT"/>
              </w:rPr>
            </w:pPr>
          </w:p>
          <w:p w14:paraId="1E99D36C" w14:textId="76EEB0D5" w:rsidR="000743F8" w:rsidRPr="00B535D4" w:rsidRDefault="00B535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  <w:sz w:val="20"/>
                <w:lang w:val="pt-PT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PT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lang w:val="pt-PT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pt-B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0"/>
                        <w:lang w:val="pt-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BR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BR"/>
                      </w:rPr>
                      <m:t>-2)(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BR"/>
                      </w:rPr>
                      <m:t>-1)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lang w:val="pt-BR"/>
                      </w:rPr>
                      <m:t>2</m:t>
                    </m:r>
                  </m:den>
                </m:f>
              </m:oMath>
            </m:oMathPara>
          </w:p>
          <w:p w14:paraId="107C344B" w14:textId="77777777" w:rsidR="00B535D4" w:rsidRPr="00B535D4" w:rsidRDefault="00B535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  <w:szCs w:val="24"/>
                <w:lang w:val="pt-PT"/>
              </w:rPr>
            </w:pPr>
          </w:p>
          <w:p w14:paraId="1C633526" w14:textId="2607118A" w:rsidR="00B535D4" w:rsidRDefault="00B535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8"/>
                <w:szCs w:val="28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Temos assim que</w:t>
            </w:r>
            <w:r w:rsidRPr="00B535D4">
              <w:rPr>
                <w:sz w:val="28"/>
                <w:szCs w:val="28"/>
                <w:lang w:val="pt-PT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pt-PT"/>
                    </w:rPr>
                    <m:t>T(2n)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pt-PT"/>
                    </w:rPr>
                    <m:t>T(n)</m:t>
                  </m:r>
                </m:den>
              </m:f>
            </m:oMath>
            <w:r w:rsidRPr="00B535D4">
              <w:rPr>
                <w:sz w:val="28"/>
                <w:szCs w:val="28"/>
                <w:lang w:val="pt-PT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pt-PT"/>
                    </w:rPr>
                    <m:t>2(n-1)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pt-PT"/>
                    </w:rPr>
                    <m:t>n-2</m:t>
                  </m:r>
                </m:den>
              </m:f>
            </m:oMath>
          </w:p>
          <w:p w14:paraId="78389101" w14:textId="77777777" w:rsidR="00B535D4" w:rsidRDefault="00B535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75DAADB0" w14:textId="1A87D6CD" w:rsidR="00B535D4" w:rsidRDefault="00B535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 aplicarmos o limite para quando n tende para mais infinito</w:t>
            </w:r>
            <w:r w:rsidR="006A1B5E">
              <w:rPr>
                <w:sz w:val="22"/>
                <w:szCs w:val="22"/>
                <w:lang w:val="pt-PT"/>
              </w:rPr>
              <w:t>:</w:t>
            </w:r>
          </w:p>
          <w:p w14:paraId="684844EC" w14:textId="77777777" w:rsidR="006A1B5E" w:rsidRDefault="006A1B5E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09D7ACBC" w14:textId="3788F265" w:rsidR="006A1B5E" w:rsidRDefault="00015A6E" w:rsidP="006A1B5E">
            <w:pPr>
              <w:jc w:val="center"/>
              <w:rPr>
                <w:sz w:val="32"/>
                <w:szCs w:val="32"/>
                <w:lang w:val="pt-BR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pt-BR"/>
                        </w:rPr>
                        <m:t>lim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BR"/>
                        </w:rPr>
                        <m:t>→∞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t-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PT"/>
                        </w:rPr>
                        <m:t>2(n-1)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t-PT"/>
                        </w:rPr>
                        <m:t>n-2</m:t>
                      </m:r>
                    </m:den>
                  </m:f>
                </m:e>
              </m:func>
            </m:oMath>
            <w:r w:rsidR="00B535D4" w:rsidRPr="006A1B5E">
              <w:rPr>
                <w:sz w:val="32"/>
                <w:szCs w:val="32"/>
                <w:lang w:val="pt-BR"/>
              </w:rPr>
              <w:t>=4</w:t>
            </w:r>
          </w:p>
          <w:p w14:paraId="1BC7CC4F" w14:textId="77777777" w:rsidR="006A1B5E" w:rsidRPr="006A1B5E" w:rsidRDefault="006A1B5E" w:rsidP="006A1B5E">
            <w:pPr>
              <w:jc w:val="center"/>
              <w:rPr>
                <w:sz w:val="32"/>
                <w:szCs w:val="32"/>
                <w:lang w:val="pt-BR"/>
              </w:rPr>
            </w:pPr>
          </w:p>
          <w:p w14:paraId="6591392A" w14:textId="61F18712" w:rsidR="00B37098" w:rsidRDefault="006A1B5E" w:rsidP="006A1B5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B37098">
              <w:rPr>
                <w:lang w:val="pt-BR"/>
              </w:rPr>
              <w:t xml:space="preserve"> partir deste valor podemos determinar a ordem de complexidade a partir da tabela abaixo.</w:t>
            </w:r>
          </w:p>
          <w:p w14:paraId="585584A1" w14:textId="77777777" w:rsidR="00B37098" w:rsidRDefault="00B37098" w:rsidP="00B37098">
            <w:pPr>
              <w:jc w:val="left"/>
              <w:rPr>
                <w:lang w:val="pt-BR"/>
              </w:rPr>
            </w:pPr>
          </w:p>
          <w:p w14:paraId="45BD6155" w14:textId="3E913454" w:rsidR="00B37098" w:rsidRDefault="00B37098" w:rsidP="00B37098">
            <w:pPr>
              <w:jc w:val="left"/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30351A1F" wp14:editId="246E8280">
                  <wp:extent cx="5981700" cy="4038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0F100" w14:textId="4395D174" w:rsidR="00B535D4" w:rsidRPr="00B37098" w:rsidRDefault="00B37098" w:rsidP="00B37098">
            <w:pPr>
              <w:jc w:val="left"/>
              <w:rPr>
                <w:lang w:val="pt-BR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13B9C9DC" wp14:editId="369E6002">
                  <wp:extent cx="5981700" cy="4800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F26B8" w14:textId="77777777" w:rsidR="00B535D4" w:rsidRDefault="00B535D4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625F2AE" w14:textId="688AB8B0" w:rsidR="00B37098" w:rsidRPr="00B535D4" w:rsidRDefault="00B37098" w:rsidP="00052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Concluímos assim que a ordem de complexidade do número de multiplicações é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lang w:val="pt-PT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0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lang w:val="pt-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pt-PT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iCs/>
                <w:sz w:val="20"/>
                <w:lang w:val="pt-PT"/>
              </w:rPr>
              <w:t xml:space="preserve"> o que coincide com a análise experimental.</w:t>
            </w:r>
          </w:p>
        </w:tc>
      </w:tr>
    </w:tbl>
    <w:p w14:paraId="1ACF7D96" w14:textId="77777777" w:rsidR="001E5ABB" w:rsidRDefault="001E5ABB" w:rsidP="00181F80">
      <w:pPr>
        <w:pStyle w:val="ExercciosCharCharCharCharCharChar"/>
        <w:rPr>
          <w:lang w:val="pt-BR"/>
        </w:rPr>
      </w:pPr>
    </w:p>
    <w:p w14:paraId="1A2CD823" w14:textId="107DF5DC" w:rsidR="00912EC8" w:rsidRPr="00B535D4" w:rsidRDefault="001E5ABB" w:rsidP="00181F80">
      <w:pPr>
        <w:pStyle w:val="ExercciosCharCharCharCharCharChar"/>
        <w:rPr>
          <w:lang w:val="pt-BR"/>
        </w:rPr>
      </w:pPr>
      <w:r>
        <w:rPr>
          <w:lang w:val="pt-BR"/>
        </w:rPr>
        <w:t>Funções</w:t>
      </w:r>
    </w:p>
    <w:p w14:paraId="38CA016D" w14:textId="088A247C" w:rsidR="000743F8" w:rsidRPr="00B535D4" w:rsidRDefault="001E5ABB" w:rsidP="001E5ABB">
      <w:pPr>
        <w:jc w:val="center"/>
        <w:rPr>
          <w:rFonts w:ascii="Arial Narrow" w:hAnsi="Arial Narrow"/>
          <w:b/>
          <w:smallCaps/>
          <w:color w:val="000000" w:themeColor="text1"/>
          <w:szCs w:val="24"/>
          <w:lang w:val="pt-BR"/>
        </w:rPr>
      </w:pPr>
      <w:r>
        <w:rPr>
          <w:rFonts w:ascii="Arial Narrow" w:hAnsi="Arial Narrow"/>
          <w:b/>
          <w:smallCaps/>
          <w:noProof/>
          <w:color w:val="000000" w:themeColor="text1"/>
          <w:szCs w:val="24"/>
          <w:lang w:val="pt-BR"/>
        </w:rPr>
        <w:drawing>
          <wp:inline distT="0" distB="0" distL="0" distR="0" wp14:anchorId="36A65C99" wp14:editId="46EA620B">
            <wp:extent cx="3615572" cy="4605867"/>
            <wp:effectExtent l="0" t="0" r="4445" b="444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79" cy="46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3F8" w:rsidRPr="00B535D4" w:rsidSect="00643C0B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3267" w14:textId="77777777" w:rsidR="00015A6E" w:rsidRDefault="00015A6E">
      <w:r>
        <w:separator/>
      </w:r>
    </w:p>
  </w:endnote>
  <w:endnote w:type="continuationSeparator" w:id="0">
    <w:p w14:paraId="66769DDE" w14:textId="77777777" w:rsidR="00015A6E" w:rsidRDefault="0001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7F2DB3" w:rsidRDefault="007F2DB3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7F2DB3" w:rsidRPr="00955AC0" w:rsidRDefault="007F2DB3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EED" w14:textId="77777777" w:rsidR="007F2DB3" w:rsidRDefault="007F2DB3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796BB65E" w14:textId="5CE96FA0" w:rsidR="00AA5929" w:rsidRDefault="007F2DB3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</w:t>
    </w:r>
    <w:r w:rsidR="00AA5929">
      <w:rPr>
        <w:b/>
        <w:sz w:val="20"/>
        <w:lang w:val="pt-PT"/>
      </w:rPr>
      <w:t xml:space="preserve">Bruno Braguês Costa Lemos </w:t>
    </w:r>
    <w:r w:rsidRPr="00955AC0">
      <w:rPr>
        <w:b/>
        <w:sz w:val="20"/>
        <w:lang w:val="pt-PT"/>
      </w:rPr>
      <w:t xml:space="preserve">                    </w:t>
    </w:r>
  </w:p>
  <w:p w14:paraId="5C179AE6" w14:textId="632D5381" w:rsidR="007F2DB3" w:rsidRPr="00955AC0" w:rsidRDefault="007F2DB3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  <w:r w:rsidR="00AA5929">
      <w:rPr>
        <w:b/>
        <w:sz w:val="20"/>
        <w:lang w:val="pt-PT"/>
      </w:rPr>
      <w:t xml:space="preserve"> 98221</w:t>
    </w:r>
  </w:p>
  <w:p w14:paraId="109E4CB0" w14:textId="77777777" w:rsidR="007F2DB3" w:rsidRPr="00AA5929" w:rsidRDefault="007F2DB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AC707" w14:textId="77777777" w:rsidR="00015A6E" w:rsidRDefault="00015A6E">
      <w:r>
        <w:separator/>
      </w:r>
    </w:p>
  </w:footnote>
  <w:footnote w:type="continuationSeparator" w:id="0">
    <w:p w14:paraId="5569DB51" w14:textId="77777777" w:rsidR="00015A6E" w:rsidRDefault="00015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7F2DB3" w:rsidRPr="00CC6AFB" w:rsidRDefault="007F2DB3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7F2DB3" w:rsidRPr="001C7A03" w:rsidRDefault="007F2DB3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F34AC"/>
    <w:multiLevelType w:val="hybridMultilevel"/>
    <w:tmpl w:val="24041C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5"/>
  </w:num>
  <w:num w:numId="4">
    <w:abstractNumId w:val="18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19"/>
  </w:num>
  <w:num w:numId="10">
    <w:abstractNumId w:val="0"/>
  </w:num>
  <w:num w:numId="11">
    <w:abstractNumId w:val="16"/>
  </w:num>
  <w:num w:numId="1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0"/>
  </w:num>
  <w:num w:numId="15">
    <w:abstractNumId w:val="23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  <w:num w:numId="20">
    <w:abstractNumId w:val="13"/>
  </w:num>
  <w:num w:numId="21">
    <w:abstractNumId w:val="24"/>
  </w:num>
  <w:num w:numId="22">
    <w:abstractNumId w:val="8"/>
  </w:num>
  <w:num w:numId="23">
    <w:abstractNumId w:val="20"/>
  </w:num>
  <w:num w:numId="24">
    <w:abstractNumId w:val="9"/>
  </w:num>
  <w:num w:numId="25">
    <w:abstractNumId w:val="21"/>
  </w:num>
  <w:num w:numId="26">
    <w:abstractNumId w:val="7"/>
  </w:num>
  <w:num w:numId="27">
    <w:abstractNumId w:val="12"/>
  </w:num>
  <w:num w:numId="28">
    <w:abstractNumId w:val="25"/>
  </w:num>
  <w:num w:numId="29">
    <w:abstractNumId w:val="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07FFD"/>
    <w:rsid w:val="000110EF"/>
    <w:rsid w:val="00012BD4"/>
    <w:rsid w:val="00012C57"/>
    <w:rsid w:val="00015182"/>
    <w:rsid w:val="00015A6E"/>
    <w:rsid w:val="000161FB"/>
    <w:rsid w:val="0001701F"/>
    <w:rsid w:val="0001760A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5CE"/>
    <w:rsid w:val="00052801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AA5"/>
    <w:rsid w:val="0008231E"/>
    <w:rsid w:val="00084B01"/>
    <w:rsid w:val="00085DA6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0B9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49C7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4B9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487"/>
    <w:rsid w:val="00176AAE"/>
    <w:rsid w:val="00181F80"/>
    <w:rsid w:val="00182708"/>
    <w:rsid w:val="001840C4"/>
    <w:rsid w:val="001852CE"/>
    <w:rsid w:val="00186299"/>
    <w:rsid w:val="00186428"/>
    <w:rsid w:val="0019054D"/>
    <w:rsid w:val="00191FFC"/>
    <w:rsid w:val="00193707"/>
    <w:rsid w:val="00193EBD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B6003"/>
    <w:rsid w:val="001C11F3"/>
    <w:rsid w:val="001C3224"/>
    <w:rsid w:val="001C34CA"/>
    <w:rsid w:val="001C3CC3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27AA"/>
    <w:rsid w:val="001E4115"/>
    <w:rsid w:val="001E48A6"/>
    <w:rsid w:val="001E5ABB"/>
    <w:rsid w:val="001E6D61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6B57"/>
    <w:rsid w:val="00216BEA"/>
    <w:rsid w:val="0022227D"/>
    <w:rsid w:val="002222AF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3BC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6520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7B7"/>
    <w:rsid w:val="002D5DD1"/>
    <w:rsid w:val="002D744A"/>
    <w:rsid w:val="002E0893"/>
    <w:rsid w:val="002E287C"/>
    <w:rsid w:val="002E2F0C"/>
    <w:rsid w:val="002E3633"/>
    <w:rsid w:val="002E5086"/>
    <w:rsid w:val="002E6668"/>
    <w:rsid w:val="002E6F1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1DCF"/>
    <w:rsid w:val="00332B66"/>
    <w:rsid w:val="00332D2B"/>
    <w:rsid w:val="00333BCE"/>
    <w:rsid w:val="00334FA3"/>
    <w:rsid w:val="003351A7"/>
    <w:rsid w:val="00335603"/>
    <w:rsid w:val="0033580D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91F"/>
    <w:rsid w:val="00394AB0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1894"/>
    <w:rsid w:val="003C27AA"/>
    <w:rsid w:val="003C3689"/>
    <w:rsid w:val="003C4832"/>
    <w:rsid w:val="003C4F0A"/>
    <w:rsid w:val="003C5E23"/>
    <w:rsid w:val="003C6F81"/>
    <w:rsid w:val="003C70BF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3E4B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275A8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68CE"/>
    <w:rsid w:val="00447116"/>
    <w:rsid w:val="00451204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08DA"/>
    <w:rsid w:val="00481185"/>
    <w:rsid w:val="00481883"/>
    <w:rsid w:val="0048193A"/>
    <w:rsid w:val="004823F2"/>
    <w:rsid w:val="00483365"/>
    <w:rsid w:val="00484D96"/>
    <w:rsid w:val="00485DC0"/>
    <w:rsid w:val="004869AC"/>
    <w:rsid w:val="00487BE6"/>
    <w:rsid w:val="00492133"/>
    <w:rsid w:val="0049213D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526D"/>
    <w:rsid w:val="004A6F02"/>
    <w:rsid w:val="004A6F49"/>
    <w:rsid w:val="004A7206"/>
    <w:rsid w:val="004A747F"/>
    <w:rsid w:val="004A7DB2"/>
    <w:rsid w:val="004B119F"/>
    <w:rsid w:val="004B1EB9"/>
    <w:rsid w:val="004B2C43"/>
    <w:rsid w:val="004B2CA3"/>
    <w:rsid w:val="004B5E07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7C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695C"/>
    <w:rsid w:val="005173D2"/>
    <w:rsid w:val="00523513"/>
    <w:rsid w:val="005236C1"/>
    <w:rsid w:val="005252D9"/>
    <w:rsid w:val="00527F38"/>
    <w:rsid w:val="00530164"/>
    <w:rsid w:val="00530C9D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238"/>
    <w:rsid w:val="00545A30"/>
    <w:rsid w:val="00545D72"/>
    <w:rsid w:val="005469C2"/>
    <w:rsid w:val="00546F5A"/>
    <w:rsid w:val="00546FE8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4735"/>
    <w:rsid w:val="00597A2E"/>
    <w:rsid w:val="005A0C5D"/>
    <w:rsid w:val="005A1675"/>
    <w:rsid w:val="005A1B19"/>
    <w:rsid w:val="005A1DA4"/>
    <w:rsid w:val="005A1F17"/>
    <w:rsid w:val="005A27EB"/>
    <w:rsid w:val="005A3113"/>
    <w:rsid w:val="005A549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409"/>
    <w:rsid w:val="005D16A0"/>
    <w:rsid w:val="005D2671"/>
    <w:rsid w:val="005D6F14"/>
    <w:rsid w:val="005D7EDC"/>
    <w:rsid w:val="005D7EE3"/>
    <w:rsid w:val="005E3208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840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3F61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3C0B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2F65"/>
    <w:rsid w:val="00683C38"/>
    <w:rsid w:val="00683D2D"/>
    <w:rsid w:val="0068443B"/>
    <w:rsid w:val="006847C6"/>
    <w:rsid w:val="00684B9E"/>
    <w:rsid w:val="006852A6"/>
    <w:rsid w:val="006874F7"/>
    <w:rsid w:val="00687B57"/>
    <w:rsid w:val="006926D9"/>
    <w:rsid w:val="00692B16"/>
    <w:rsid w:val="00693005"/>
    <w:rsid w:val="00694B14"/>
    <w:rsid w:val="00695834"/>
    <w:rsid w:val="00697235"/>
    <w:rsid w:val="006973EB"/>
    <w:rsid w:val="006978AF"/>
    <w:rsid w:val="006A0C8F"/>
    <w:rsid w:val="006A1600"/>
    <w:rsid w:val="006A163F"/>
    <w:rsid w:val="006A1B5E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4F5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69A"/>
    <w:rsid w:val="006D3A3B"/>
    <w:rsid w:val="006D3BC3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6992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865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80005"/>
    <w:rsid w:val="00780909"/>
    <w:rsid w:val="007810EB"/>
    <w:rsid w:val="00781A0E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36E0"/>
    <w:rsid w:val="007B525D"/>
    <w:rsid w:val="007B643A"/>
    <w:rsid w:val="007B69EB"/>
    <w:rsid w:val="007B6F91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831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2DB3"/>
    <w:rsid w:val="007F3A06"/>
    <w:rsid w:val="007F3A6B"/>
    <w:rsid w:val="007F3C15"/>
    <w:rsid w:val="007F45A9"/>
    <w:rsid w:val="007F54D8"/>
    <w:rsid w:val="007F5A61"/>
    <w:rsid w:val="0080081B"/>
    <w:rsid w:val="00801032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6BDF"/>
    <w:rsid w:val="00817186"/>
    <w:rsid w:val="00817C76"/>
    <w:rsid w:val="0082141E"/>
    <w:rsid w:val="0082165A"/>
    <w:rsid w:val="008227A2"/>
    <w:rsid w:val="00822A54"/>
    <w:rsid w:val="00822CDD"/>
    <w:rsid w:val="00823AF7"/>
    <w:rsid w:val="008246A8"/>
    <w:rsid w:val="00824C9A"/>
    <w:rsid w:val="00824FE3"/>
    <w:rsid w:val="0082557F"/>
    <w:rsid w:val="00827410"/>
    <w:rsid w:val="00830CA2"/>
    <w:rsid w:val="00831D74"/>
    <w:rsid w:val="00833867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02E6"/>
    <w:rsid w:val="00851C42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1D3B"/>
    <w:rsid w:val="00883ACB"/>
    <w:rsid w:val="00885426"/>
    <w:rsid w:val="00886D82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27CB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112"/>
    <w:rsid w:val="008B52B5"/>
    <w:rsid w:val="008B5E28"/>
    <w:rsid w:val="008B620F"/>
    <w:rsid w:val="008B68B1"/>
    <w:rsid w:val="008C3426"/>
    <w:rsid w:val="008C3EEF"/>
    <w:rsid w:val="008C65FB"/>
    <w:rsid w:val="008C6A81"/>
    <w:rsid w:val="008C6C0A"/>
    <w:rsid w:val="008C7AD7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E64D9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26AE8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3E4"/>
    <w:rsid w:val="009A29A1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33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3A3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090"/>
    <w:rsid w:val="00A74C5D"/>
    <w:rsid w:val="00A77A70"/>
    <w:rsid w:val="00A81418"/>
    <w:rsid w:val="00A81651"/>
    <w:rsid w:val="00A81D52"/>
    <w:rsid w:val="00A81E38"/>
    <w:rsid w:val="00A81E9B"/>
    <w:rsid w:val="00A82865"/>
    <w:rsid w:val="00A8357F"/>
    <w:rsid w:val="00A836FB"/>
    <w:rsid w:val="00A83EC5"/>
    <w:rsid w:val="00A87732"/>
    <w:rsid w:val="00A87CAE"/>
    <w:rsid w:val="00A9195C"/>
    <w:rsid w:val="00A91D32"/>
    <w:rsid w:val="00A925FF"/>
    <w:rsid w:val="00A93005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5929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0360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074CD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098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4"/>
    <w:rsid w:val="00B535DB"/>
    <w:rsid w:val="00B5415C"/>
    <w:rsid w:val="00B54854"/>
    <w:rsid w:val="00B555BB"/>
    <w:rsid w:val="00B560B3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8D4"/>
    <w:rsid w:val="00B80C0D"/>
    <w:rsid w:val="00B816A1"/>
    <w:rsid w:val="00B8191C"/>
    <w:rsid w:val="00B81CE0"/>
    <w:rsid w:val="00B81F83"/>
    <w:rsid w:val="00B82931"/>
    <w:rsid w:val="00B830A1"/>
    <w:rsid w:val="00B837AF"/>
    <w:rsid w:val="00B83A3A"/>
    <w:rsid w:val="00B84E0E"/>
    <w:rsid w:val="00B85321"/>
    <w:rsid w:val="00B85B90"/>
    <w:rsid w:val="00B86090"/>
    <w:rsid w:val="00B87D1D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2D25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C6D03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03DC"/>
    <w:rsid w:val="00C013ED"/>
    <w:rsid w:val="00C01C3B"/>
    <w:rsid w:val="00C01C71"/>
    <w:rsid w:val="00C01EBD"/>
    <w:rsid w:val="00C024F7"/>
    <w:rsid w:val="00C026DF"/>
    <w:rsid w:val="00C029FB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2D03"/>
    <w:rsid w:val="00C237DE"/>
    <w:rsid w:val="00C253D3"/>
    <w:rsid w:val="00C263A6"/>
    <w:rsid w:val="00C26F2D"/>
    <w:rsid w:val="00C26F75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156B"/>
    <w:rsid w:val="00C444D3"/>
    <w:rsid w:val="00C44D07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5C39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19B0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070"/>
    <w:rsid w:val="00CB35F1"/>
    <w:rsid w:val="00CB46D7"/>
    <w:rsid w:val="00CB4E90"/>
    <w:rsid w:val="00CB5338"/>
    <w:rsid w:val="00CB6B6C"/>
    <w:rsid w:val="00CB6FE4"/>
    <w:rsid w:val="00CB76CE"/>
    <w:rsid w:val="00CB7BF9"/>
    <w:rsid w:val="00CC0A4D"/>
    <w:rsid w:val="00CC2ABF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D4CEE"/>
    <w:rsid w:val="00CE0FDF"/>
    <w:rsid w:val="00CE1F82"/>
    <w:rsid w:val="00CE2C37"/>
    <w:rsid w:val="00CE4B5B"/>
    <w:rsid w:val="00CF1B4A"/>
    <w:rsid w:val="00CF2008"/>
    <w:rsid w:val="00CF2817"/>
    <w:rsid w:val="00CF2B36"/>
    <w:rsid w:val="00CF4289"/>
    <w:rsid w:val="00CF54F2"/>
    <w:rsid w:val="00CF6512"/>
    <w:rsid w:val="00CF6584"/>
    <w:rsid w:val="00CF7240"/>
    <w:rsid w:val="00CF7F80"/>
    <w:rsid w:val="00D00A3C"/>
    <w:rsid w:val="00D017C1"/>
    <w:rsid w:val="00D022C5"/>
    <w:rsid w:val="00D02EBE"/>
    <w:rsid w:val="00D041E5"/>
    <w:rsid w:val="00D07660"/>
    <w:rsid w:val="00D0778C"/>
    <w:rsid w:val="00D109E5"/>
    <w:rsid w:val="00D10E95"/>
    <w:rsid w:val="00D1123B"/>
    <w:rsid w:val="00D15A91"/>
    <w:rsid w:val="00D15D8F"/>
    <w:rsid w:val="00D169D3"/>
    <w:rsid w:val="00D20DBB"/>
    <w:rsid w:val="00D243AB"/>
    <w:rsid w:val="00D25BB2"/>
    <w:rsid w:val="00D26CD7"/>
    <w:rsid w:val="00D27BF0"/>
    <w:rsid w:val="00D27E36"/>
    <w:rsid w:val="00D32AC4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08E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5B2B"/>
    <w:rsid w:val="00E46159"/>
    <w:rsid w:val="00E4766E"/>
    <w:rsid w:val="00E5079B"/>
    <w:rsid w:val="00E51110"/>
    <w:rsid w:val="00E52B79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09E"/>
    <w:rsid w:val="00EA6CE4"/>
    <w:rsid w:val="00EA7872"/>
    <w:rsid w:val="00EA7F43"/>
    <w:rsid w:val="00EB0246"/>
    <w:rsid w:val="00EB38AF"/>
    <w:rsid w:val="00EB45F2"/>
    <w:rsid w:val="00EB55D8"/>
    <w:rsid w:val="00EB5B10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0C64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673E2"/>
    <w:rsid w:val="00F70105"/>
    <w:rsid w:val="00F71169"/>
    <w:rsid w:val="00F72827"/>
    <w:rsid w:val="00F742D8"/>
    <w:rsid w:val="00F76725"/>
    <w:rsid w:val="00F76A8C"/>
    <w:rsid w:val="00F7734B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278"/>
    <w:rsid w:val="00F94E80"/>
    <w:rsid w:val="00F97143"/>
    <w:rsid w:val="00F97D9A"/>
    <w:rsid w:val="00FA3501"/>
    <w:rsid w:val="00FA5989"/>
    <w:rsid w:val="00FA60D4"/>
    <w:rsid w:val="00FB1137"/>
    <w:rsid w:val="00FB1E70"/>
    <w:rsid w:val="00FB2F93"/>
    <w:rsid w:val="00FB4BE6"/>
    <w:rsid w:val="00FB5037"/>
    <w:rsid w:val="00FB5A48"/>
    <w:rsid w:val="00FB62FC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D7E3F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682E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E3F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aliases w:val="Block Text Char,Block Text Char Char"/>
    <w:basedOn w:val="Normal"/>
    <w:link w:val="TextoemblocoChar"/>
    <w:pPr>
      <w:ind w:left="1134" w:right="1076"/>
      <w:jc w:val="center"/>
    </w:pPr>
  </w:style>
  <w:style w:type="paragraph" w:styleId="Recu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Fontepargpadr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yperlink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har"/>
    <w:rsid w:val="00FD7232"/>
  </w:style>
  <w:style w:type="character" w:customStyle="1" w:styleId="TextoemblocoChar">
    <w:name w:val="Texto em bloco Char"/>
    <w:aliases w:val="Block Text Char Char1,Block Text Char Char Char"/>
    <w:link w:val="Textoem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ade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har">
    <w:name w:val="Corpo de texto Cha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Pendente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nkVisitado">
    <w:name w:val="FollowedHyperlink"/>
    <w:rsid w:val="009316B3"/>
    <w:rPr>
      <w:color w:val="954F72"/>
      <w:u w:val="single"/>
    </w:rPr>
  </w:style>
  <w:style w:type="character" w:styleId="TextodoEspaoReservado">
    <w:name w:val="Placeholder Text"/>
    <w:basedOn w:val="Fontepargpadro"/>
    <w:uiPriority w:val="99"/>
    <w:semiHidden/>
    <w:rsid w:val="00BF4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2473</TotalTime>
  <Pages>4</Pages>
  <Words>969</Words>
  <Characters>5524</Characters>
  <Application>Microsoft Office Word</Application>
  <DocSecurity>0</DocSecurity>
  <Lines>46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6481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Bruno Lemos</cp:lastModifiedBy>
  <cp:revision>101</cp:revision>
  <cp:lastPrinted>2021-04-11T20:34:00Z</cp:lastPrinted>
  <dcterms:created xsi:type="dcterms:W3CDTF">2020-02-21T23:11:00Z</dcterms:created>
  <dcterms:modified xsi:type="dcterms:W3CDTF">2021-05-09T20:00:00Z</dcterms:modified>
</cp:coreProperties>
</file>